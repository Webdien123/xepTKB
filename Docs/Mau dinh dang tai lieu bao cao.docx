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4"/>
        <w:rPr>
          <w:rFonts w:hint="default" w:ascii="Tinos" w:hAnsi="Tinos" w:cs="Tinos"/>
        </w:rPr>
      </w:pPr>
      <w:r>
        <w:rPr>
          <w:rFonts w:hint="default" w:ascii="Tinos" w:hAnsi="Tinos" w:cs="Tinos"/>
        </w:rPr>
        <w:t>Tài liệu mô tả hệ thống</w:t>
      </w:r>
    </w:p>
    <w:p>
      <w:pPr>
        <w:pStyle w:val="114"/>
        <w:wordWrap w:val="0"/>
        <w:rPr>
          <w:rFonts w:hint="default" w:ascii="Tinos" w:hAnsi="Tinos" w:cs="Tinos"/>
        </w:rPr>
      </w:pPr>
      <w:r>
        <w:rPr>
          <w:rFonts w:hint="default" w:cs="Tinos"/>
        </w:rPr>
        <w:t>Xếp thời khóa biểu cho sinh viên CTU</w:t>
      </w:r>
    </w:p>
    <w:p>
      <w:pPr>
        <w:pBdr>
          <w:bottom w:val="single" w:color="auto" w:sz="4" w:space="1"/>
        </w:pBdr>
        <w:ind w:left="720" w:hanging="720"/>
        <w:rPr>
          <w:rFonts w:hint="default" w:ascii="Tinos" w:hAnsi="Tinos" w:cs="Tinos"/>
        </w:rPr>
      </w:pPr>
    </w:p>
    <w:p>
      <w:pPr>
        <w:pBdr>
          <w:bottom w:val="single" w:color="auto" w:sz="4" w:space="1"/>
        </w:pBdr>
        <w:ind w:left="720" w:hanging="720"/>
        <w:rPr>
          <w:rFonts w:hint="default" w:ascii="Tinos" w:hAnsi="Tinos" w:cs="Tinos"/>
        </w:rPr>
      </w:pPr>
    </w:p>
    <w:p>
      <w:pPr>
        <w:pBdr>
          <w:bottom w:val="single" w:color="auto" w:sz="4" w:space="1"/>
        </w:pBdr>
        <w:ind w:left="720" w:hanging="720"/>
        <w:rPr>
          <w:rFonts w:hint="default" w:ascii="Tinos" w:hAnsi="Tinos" w:cs="Tinos"/>
          <w:sz w:val="32"/>
          <w:szCs w:val="28"/>
        </w:rPr>
      </w:pPr>
      <w:r>
        <w:rPr>
          <w:rFonts w:hint="default" w:ascii="Tinos" w:hAnsi="Tinos" w:cs="Tinos"/>
          <w:sz w:val="32"/>
          <w:szCs w:val="28"/>
        </w:rPr>
        <w:t>Nội dung:</w:t>
      </w:r>
    </w:p>
    <w:p>
      <w:pPr>
        <w:ind w:left="720" w:hanging="720"/>
        <w:rPr>
          <w:rFonts w:hint="default" w:ascii="Tinos" w:hAnsi="Tinos" w:cs="Tinos"/>
        </w:rPr>
      </w:pPr>
    </w:p>
    <w:p>
      <w:pPr>
        <w:pStyle w:val="82"/>
        <w:numPr>
          <w:ilvl w:val="0"/>
          <w:numId w:val="25"/>
        </w:numPr>
        <w:spacing w:line="480" w:lineRule="auto"/>
        <w:rPr>
          <w:rFonts w:hint="default" w:ascii="Tinos" w:hAnsi="Tinos" w:cs="Tinos"/>
          <w:sz w:val="28"/>
        </w:rPr>
      </w:pPr>
      <w:r>
        <w:rPr>
          <w:rFonts w:hint="default" w:cs="Tinos"/>
          <w:sz w:val="28"/>
        </w:rPr>
        <w:t>Đặt vấn đề.</w:t>
      </w:r>
    </w:p>
    <w:p>
      <w:pPr>
        <w:pStyle w:val="82"/>
        <w:numPr>
          <w:ilvl w:val="0"/>
          <w:numId w:val="25"/>
        </w:numPr>
        <w:spacing w:line="480" w:lineRule="auto"/>
        <w:rPr>
          <w:rFonts w:hint="default" w:ascii="Tinos" w:hAnsi="Tinos" w:cs="Tinos"/>
          <w:sz w:val="28"/>
        </w:rPr>
      </w:pPr>
      <w:r>
        <w:rPr>
          <w:rFonts w:hint="default" w:cs="Tinos"/>
          <w:sz w:val="28"/>
        </w:rPr>
        <w:t>Phạm vi đề tài.</w:t>
      </w:r>
    </w:p>
    <w:p>
      <w:pPr>
        <w:pStyle w:val="82"/>
        <w:numPr>
          <w:ilvl w:val="0"/>
          <w:numId w:val="25"/>
        </w:numPr>
        <w:spacing w:line="480" w:lineRule="auto"/>
        <w:rPr>
          <w:rFonts w:hint="default" w:ascii="Tinos" w:hAnsi="Tinos" w:cs="Tinos"/>
          <w:sz w:val="28"/>
          <w:lang w:val="fr-FR"/>
        </w:rPr>
      </w:pPr>
      <w:r>
        <w:rPr>
          <w:rFonts w:hint="default" w:cs="Tinos"/>
          <w:sz w:val="28"/>
        </w:rPr>
        <w:t>Mô tả chức năng hệ thống.</w:t>
      </w:r>
    </w:p>
    <w:p>
      <w:pPr>
        <w:pStyle w:val="82"/>
        <w:numPr>
          <w:ilvl w:val="0"/>
          <w:numId w:val="25"/>
        </w:numPr>
        <w:spacing w:line="480" w:lineRule="auto"/>
        <w:rPr>
          <w:rFonts w:hint="default" w:ascii="Tinos" w:hAnsi="Tinos" w:cs="Tinos"/>
        </w:rPr>
      </w:pPr>
      <w:r>
        <w:rPr>
          <w:rFonts w:hint="default" w:cs="Tinos"/>
          <w:sz w:val="28"/>
        </w:rPr>
        <w:t>Yêu cầu phi chức năng</w:t>
      </w:r>
      <w:r>
        <w:rPr>
          <w:rFonts w:hint="default" w:ascii="Tinos" w:hAnsi="Tinos" w:cs="Tinos"/>
          <w:sz w:val="28"/>
        </w:rPr>
        <w:t>.</w:t>
      </w:r>
      <w:bookmarkStart w:id="0" w:name="_GoBack"/>
      <w:bookmarkEnd w:id="0"/>
    </w:p>
    <w:p>
      <w:pPr>
        <w:pStyle w:val="82"/>
        <w:numPr>
          <w:ilvl w:val="0"/>
          <w:numId w:val="0"/>
        </w:numPr>
        <w:tabs>
          <w:tab w:val="clear" w:pos="567"/>
          <w:tab w:val="clear" w:pos="1134"/>
          <w:tab w:val="clear" w:pos="2160"/>
        </w:tabs>
        <w:spacing w:line="480" w:lineRule="auto"/>
        <w:rPr>
          <w:rFonts w:hint="default" w:ascii="Tinos" w:hAnsi="Tinos" w:cs="Tinos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type w:val="evenPage"/>
      <w:pgSz w:w="11907" w:h="16840"/>
      <w:pgMar w:top="1134" w:right="1134" w:bottom="1134" w:left="1984" w:header="567" w:footer="567" w:gutter="0"/>
      <w:pgNumType w:fmt="decimal"/>
      <w:cols w:space="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nos">
    <w:panose1 w:val="02020603050405020304"/>
    <w:charset w:val="86"/>
    <w:family w:val="auto"/>
    <w:pitch w:val="default"/>
    <w:sig w:usb0="E0000AFF" w:usb1="500078FF" w:usb2="00000029" w:usb3="00000000" w:csb0="600001BF" w:csb1="DFF7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mo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sine">
    <w:panose1 w:val="02070409020205020404"/>
    <w:charset w:val="00"/>
    <w:family w:val="modern"/>
    <w:pitch w:val="default"/>
    <w:sig w:usb0="60000AFF" w:usb1="40000000" w:usb2="00000000" w:usb3="00000000" w:csb0="600001BF" w:csb1="DFF70000"/>
  </w:font>
  <w:font w:name="Cambria">
    <w:altName w:val="Noto Sans Syriac Eastern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mo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ing instruction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Time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Times New Roman Bold">
    <w:altName w:val="Tinos"/>
    <w:panose1 w:val="02020803070505020304"/>
    <w:charset w:val="00"/>
    <w:family w:val="auto"/>
    <w:pitch w:val="default"/>
    <w:sig w:usb0="00000000" w:usb1="00000000" w:usb2="00000009" w:usb3="00000000" w:csb0="000001FF" w:csb1="00000000"/>
  </w:font>
  <w:font w:name=".VnTimeH">
    <w:panose1 w:val="020B7200000000000000"/>
    <w:charset w:val="00"/>
    <w:family w:val="modern"/>
    <w:pitch w:val="default"/>
    <w:sig w:usb0="00000000" w:usb1="00000000" w:usb2="00000000" w:usb3="00000000" w:csb0="00000000" w:csb1="00000000"/>
  </w:font>
  <w:font w:name=".VnTime">
    <w:panose1 w:val="020B7200000000000000"/>
    <w:charset w:val="00"/>
    <w:family w:val="modern"/>
    <w:pitch w:val="default"/>
    <w:sig w:usb0="00000000" w:usb1="00000000" w:usb2="00000000" w:usb3="00000000" w:csb0="00000000" w:csb1="00000000"/>
  </w:font>
  <w:font w:name="Courier New Bold">
    <w:altName w:val="Cousine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">
    <w:altName w:val="Liberation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MS Mincho">
    <w:altName w:val="Tinos"/>
    <w:panose1 w:val="02020609040205080304"/>
    <w:charset w:val="80"/>
    <w:family w:val="decorative"/>
    <w:pitch w:val="default"/>
    <w:sig w:usb0="00000000" w:usb1="00000000" w:usb2="00000010" w:usb3="00000000" w:csb0="00020000" w:csb1="00000000"/>
  </w:font>
  <w:font w:name="MS Gothic">
    <w:altName w:val="Tinos"/>
    <w:panose1 w:val="020B0609070205080204"/>
    <w:charset w:val="80"/>
    <w:family w:val="roman"/>
    <w:pitch w:val="default"/>
    <w:sig w:usb0="00000000" w:usb1="00000000" w:usb2="08000012" w:usb3="00000000" w:csb0="000200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.VnArial">
    <w:panose1 w:val="020B72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top w:val="single" w:color="auto" w:sz="4" w:space="1"/>
      </w:pBdr>
      <w:tabs>
        <w:tab w:val="right" w:pos="9072"/>
        <w:tab w:val="clear" w:pos="864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44px;height:144px" o:bullet="t">
        <v:imagedata r:id="rId1" o:title=""/>
      </v:shape>
    </w:pict>
  </w:numPicBullet>
  <w:abstractNum w:abstractNumId="864296834">
    <w:nsid w:val="33841F82"/>
    <w:multiLevelType w:val="multilevel"/>
    <w:tmpl w:val="33841F82"/>
    <w:lvl w:ilvl="0" w:tentative="1">
      <w:start w:val="1"/>
      <w:numFmt w:val="decimal"/>
      <w:isLgl/>
      <w:lvlText w:val="Chương %1"/>
      <w:lvlJc w:val="left"/>
      <w:pPr>
        <w:tabs>
          <w:tab w:val="left" w:pos="2160"/>
        </w:tabs>
        <w:ind w:left="113" w:hanging="113"/>
      </w:pPr>
      <w:rPr>
        <w:rFonts w:hint="default" w:ascii="Tinos" w:hAnsi="Tinos"/>
        <w:b/>
        <w:i w:val="0"/>
        <w:sz w:val="44"/>
      </w:rPr>
    </w:lvl>
    <w:lvl w:ilvl="1" w:tentative="1">
      <w:start w:val="1"/>
      <w:numFmt w:val="decimal"/>
      <w:pStyle w:val="98"/>
      <w:lvlText w:val="%1.%2"/>
      <w:lvlJc w:val="left"/>
      <w:pPr>
        <w:tabs>
          <w:tab w:val="left" w:pos="900"/>
        </w:tabs>
        <w:ind w:left="900" w:hanging="720"/>
      </w:pPr>
      <w:rPr>
        <w:rFonts w:hint="default"/>
        <w:b/>
        <w:i w:val="0"/>
        <w:sz w:val="26"/>
        <w:szCs w:val="26"/>
      </w:rPr>
    </w:lvl>
    <w:lvl w:ilvl="2" w:tentative="1">
      <w:start w:val="1"/>
      <w:numFmt w:val="decimal"/>
      <w:pStyle w:val="85"/>
      <w:lvlText w:val="%1.%2.%3"/>
      <w:lvlJc w:val="left"/>
      <w:pPr>
        <w:tabs>
          <w:tab w:val="left" w:pos="720"/>
        </w:tabs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1">
      <w:start w:val="1"/>
      <w:numFmt w:val="decimal"/>
      <w:pStyle w:val="107"/>
      <w:lvlText w:val="%1.%2.%3.%4"/>
      <w:lvlJc w:val="left"/>
      <w:pPr>
        <w:tabs>
          <w:tab w:val="left" w:pos="1080"/>
        </w:tabs>
        <w:ind w:left="1080" w:hanging="1080"/>
      </w:pPr>
      <w:rPr>
        <w:rFonts w:hint="default" w:ascii="Times New Roman Bold" w:hAnsi="Times New Roman Bold"/>
        <w:sz w:val="24"/>
      </w:rPr>
    </w:lvl>
    <w:lvl w:ilvl="4" w:tentative="1">
      <w:start w:val="1"/>
      <w:numFmt w:val="decimal"/>
      <w:pStyle w:val="121"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2160"/>
        </w:tabs>
        <w:ind w:left="2160" w:hanging="216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2520"/>
        </w:tabs>
        <w:ind w:left="2520" w:hanging="2520"/>
      </w:pPr>
      <w:rPr>
        <w:rFonts w:hint="default"/>
      </w:rPr>
    </w:lvl>
  </w:abstractNum>
  <w:abstractNum w:abstractNumId="2053647340">
    <w:nsid w:val="7A682BEC"/>
    <w:multiLevelType w:val="multilevel"/>
    <w:tmpl w:val="7A682BEC"/>
    <w:lvl w:ilvl="0" w:tentative="1">
      <w:start w:val="1"/>
      <w:numFmt w:val="decimal"/>
      <w:pStyle w:val="94"/>
      <w:lvlText w:val="Bước %1."/>
      <w:lvlJc w:val="left"/>
      <w:pPr>
        <w:ind w:left="720" w:hanging="360"/>
      </w:pPr>
      <w:rPr>
        <w:rFonts w:hint="default" w:ascii="Times New Roman Bold" w:hAnsi="Times New Roman Bold" w:cs="Tinos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6090492">
    <w:nsid w:val="46B24DFC"/>
    <w:multiLevelType w:val="multilevel"/>
    <w:tmpl w:val="46B24DFC"/>
    <w:lvl w:ilvl="0" w:tentative="1">
      <w:start w:val="1"/>
      <w:numFmt w:val="bullet"/>
      <w:pStyle w:val="58"/>
      <w:lvlText w:val=""/>
      <w:lvlJc w:val="left"/>
      <w:pPr>
        <w:tabs>
          <w:tab w:val="left" w:pos="1134"/>
        </w:tabs>
        <w:ind w:left="1134" w:hanging="567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sine" w:hAnsi="Cousine" w:cs="Cousine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sine" w:hAnsi="Cousine" w:cs="Cousine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sine" w:hAnsi="Cousine" w:cs="Cousine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622999729">
    <w:nsid w:val="252238B1"/>
    <w:multiLevelType w:val="multilevel"/>
    <w:tmpl w:val="252238B1"/>
    <w:lvl w:ilvl="0" w:tentative="1">
      <w:start w:val="1"/>
      <w:numFmt w:val="decimal"/>
      <w:pStyle w:val="113"/>
      <w:lvlText w:val="Ví dụ %1 :"/>
      <w:lvlJc w:val="left"/>
      <w:pPr>
        <w:ind w:left="720" w:hanging="360"/>
      </w:pPr>
      <w:rPr>
        <w:rFonts w:hint="default" w:ascii="Times New Roman Bold" w:hAnsi="Times New Roman Bold"/>
        <w:b/>
        <w:i w:val="0"/>
        <w:sz w:val="26"/>
        <w:u w:val="single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2173237">
    <w:nsid w:val="53937735"/>
    <w:multiLevelType w:val="multilevel"/>
    <w:tmpl w:val="53937735"/>
    <w:lvl w:ilvl="0" w:tentative="1">
      <w:start w:val="1"/>
      <w:numFmt w:val="decimal"/>
      <w:pStyle w:val="116"/>
      <w:lvlText w:val="Câu %1 :"/>
      <w:lvlJc w:val="left"/>
      <w:pPr>
        <w:ind w:left="720" w:hanging="360"/>
      </w:pPr>
      <w:rPr>
        <w:rFonts w:hint="default" w:ascii="Times New Roman Bold" w:hAnsi="Times New Roman Bold"/>
        <w:b/>
        <w:i w:val="0"/>
        <w:sz w:val="26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8631422">
    <w:nsid w:val="738D2AFE"/>
    <w:multiLevelType w:val="multilevel"/>
    <w:tmpl w:val="738D2AFE"/>
    <w:lvl w:ilvl="0" w:tentative="1">
      <w:start w:val="1"/>
      <w:numFmt w:val="bullet"/>
      <w:pStyle w:val="103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sine" w:hAnsi="Cousine" w:cs="Cousine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sine" w:hAnsi="Cousine" w:cs="Cousine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3670805">
    <w:nsid w:val="1E056815"/>
    <w:multiLevelType w:val="multilevel"/>
    <w:tmpl w:val="1E056815"/>
    <w:lvl w:ilvl="0" w:tentative="1">
      <w:start w:val="1"/>
      <w:numFmt w:val="decimal"/>
      <w:pStyle w:val="119"/>
      <w:lvlText w:val="Hình %1 -"/>
      <w:lvlJc w:val="left"/>
      <w:pPr>
        <w:ind w:left="720" w:hanging="360"/>
      </w:pPr>
      <w:rPr>
        <w:rFonts w:hint="default" w:ascii="Times New Roman Bold" w:hAnsi="Times New Roman Bold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6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1294558">
    <w:nsid w:val="17EB44DE"/>
    <w:multiLevelType w:val="multilevel"/>
    <w:tmpl w:val="17EB44DE"/>
    <w:lvl w:ilvl="0" w:tentative="1">
      <w:start w:val="1"/>
      <w:numFmt w:val="decimal"/>
      <w:pStyle w:val="123"/>
      <w:lvlText w:val="Hình 2.%1 -"/>
      <w:lvlJc w:val="left"/>
      <w:pPr>
        <w:ind w:left="36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6411119">
    <w:nsid w:val="1B3447EF"/>
    <w:multiLevelType w:val="multilevel"/>
    <w:tmpl w:val="1B3447EF"/>
    <w:lvl w:ilvl="0" w:tentative="1">
      <w:start w:val="1"/>
      <w:numFmt w:val="decimal"/>
      <w:pStyle w:val="126"/>
      <w:lvlText w:val="Hình 2.%1 -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4364386">
    <w:nsid w:val="747D3BE2"/>
    <w:multiLevelType w:val="multilevel"/>
    <w:tmpl w:val="747D3BE2"/>
    <w:lvl w:ilvl="0" w:tentative="1">
      <w:start w:val="1"/>
      <w:numFmt w:val="bullet"/>
      <w:pStyle w:val="104"/>
      <w:lvlText w:val=""/>
      <w:lvlJc w:val="left"/>
      <w:pPr>
        <w:ind w:left="1146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866" w:hanging="360"/>
      </w:pPr>
      <w:rPr>
        <w:rFonts w:hint="default" w:ascii="Cousine" w:hAnsi="Cousine" w:cs="Cousine"/>
      </w:rPr>
    </w:lvl>
    <w:lvl w:ilvl="2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026" w:hanging="360"/>
      </w:pPr>
      <w:rPr>
        <w:rFonts w:hint="default" w:ascii="Cousine" w:hAnsi="Cousine" w:cs="Cousine"/>
      </w:rPr>
    </w:lvl>
    <w:lvl w:ilvl="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86" w:hanging="360"/>
      </w:pPr>
      <w:rPr>
        <w:rFonts w:hint="default" w:ascii="Cousine" w:hAnsi="Cousine" w:cs="Cousine"/>
      </w:rPr>
    </w:lvl>
    <w:lvl w:ilvl="8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229337875">
    <w:nsid w:val="49463513"/>
    <w:multiLevelType w:val="multilevel"/>
    <w:tmpl w:val="49463513"/>
    <w:lvl w:ilvl="0" w:tentative="1">
      <w:start w:val="1"/>
      <w:numFmt w:val="bullet"/>
      <w:pStyle w:val="128"/>
      <w:lvlText w:val=""/>
      <w:lvlPicBulletId w:val="0"/>
      <w:lvlJc w:val="left"/>
      <w:pPr>
        <w:ind w:left="720" w:hanging="360"/>
      </w:pPr>
      <w:rPr>
        <w:rFonts w:hint="default" w:ascii="Symbol" w:hAnsi="Symbol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sine" w:hAnsi="Cousine" w:cs="Cousine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sine" w:hAnsi="Cousine" w:cs="Cousine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sine" w:hAnsi="Cousine" w:cs="Cousine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98045467">
    <w:nsid w:val="53547B1B"/>
    <w:multiLevelType w:val="multilevel"/>
    <w:tmpl w:val="53547B1B"/>
    <w:lvl w:ilvl="0" w:tentative="1">
      <w:start w:val="1"/>
      <w:numFmt w:val="decimal"/>
      <w:pStyle w:val="130"/>
      <w:lvlText w:val="Ví dụ 2.%1:"/>
      <w:lvlJc w:val="left"/>
      <w:pPr>
        <w:ind w:left="504" w:hanging="360"/>
      </w:pPr>
      <w:rPr>
        <w:rFonts w:hint="default"/>
        <w:b/>
        <w:i w:val="0"/>
        <w:u w:val="single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4983975">
    <w:nsid w:val="680257A7"/>
    <w:multiLevelType w:val="multilevel"/>
    <w:tmpl w:val="680257A7"/>
    <w:lvl w:ilvl="0" w:tentative="1">
      <w:start w:val="1"/>
      <w:numFmt w:val="decimal"/>
      <w:pStyle w:val="132"/>
      <w:lvlText w:val="Bài tập 2.%1.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6654203">
    <w:nsid w:val="576B5DFB"/>
    <w:multiLevelType w:val="multilevel"/>
    <w:tmpl w:val="576B5DFB"/>
    <w:lvl w:ilvl="0" w:tentative="1">
      <w:start w:val="1"/>
      <w:numFmt w:val="decimal"/>
      <w:pStyle w:val="136"/>
      <w:lvlText w:val="Bảng 2.%1: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243256">
    <w:nsid w:val="13350AB8"/>
    <w:multiLevelType w:val="multilevel"/>
    <w:tmpl w:val="13350AB8"/>
    <w:lvl w:ilvl="0" w:tentative="1">
      <w:start w:val="1"/>
      <w:numFmt w:val="decimal"/>
      <w:pStyle w:val="140"/>
      <w:lvlText w:val="Bảng 3.%1:"/>
      <w:lvlJc w:val="left"/>
      <w:pPr>
        <w:ind w:left="864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584" w:hanging="360"/>
      </w:pPr>
    </w:lvl>
    <w:lvl w:ilvl="2" w:tentative="1">
      <w:start w:val="1"/>
      <w:numFmt w:val="lowerRoman"/>
      <w:lvlText w:val="%3."/>
      <w:lvlJc w:val="right"/>
      <w:pPr>
        <w:ind w:left="2304" w:hanging="180"/>
      </w:pPr>
    </w:lvl>
    <w:lvl w:ilvl="3" w:tentative="1">
      <w:start w:val="1"/>
      <w:numFmt w:val="decimal"/>
      <w:lvlText w:val="%4."/>
      <w:lvlJc w:val="left"/>
      <w:pPr>
        <w:ind w:left="3024" w:hanging="360"/>
      </w:pPr>
    </w:lvl>
    <w:lvl w:ilvl="4" w:tentative="1">
      <w:start w:val="1"/>
      <w:numFmt w:val="lowerLetter"/>
      <w:lvlText w:val="%5."/>
      <w:lvlJc w:val="left"/>
      <w:pPr>
        <w:ind w:left="3744" w:hanging="360"/>
      </w:pPr>
    </w:lvl>
    <w:lvl w:ilvl="5" w:tentative="1">
      <w:start w:val="1"/>
      <w:numFmt w:val="lowerRoman"/>
      <w:lvlText w:val="%6."/>
      <w:lvlJc w:val="right"/>
      <w:pPr>
        <w:ind w:left="4464" w:hanging="180"/>
      </w:pPr>
    </w:lvl>
    <w:lvl w:ilvl="6" w:tentative="1">
      <w:start w:val="1"/>
      <w:numFmt w:val="decimal"/>
      <w:lvlText w:val="%7."/>
      <w:lvlJc w:val="left"/>
      <w:pPr>
        <w:ind w:left="5184" w:hanging="360"/>
      </w:pPr>
    </w:lvl>
    <w:lvl w:ilvl="7" w:tentative="1">
      <w:start w:val="1"/>
      <w:numFmt w:val="lowerLetter"/>
      <w:lvlText w:val="%8."/>
      <w:lvlJc w:val="left"/>
      <w:pPr>
        <w:ind w:left="5904" w:hanging="360"/>
      </w:pPr>
    </w:lvl>
    <w:lvl w:ilvl="8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913420568">
    <w:nsid w:val="720C7B18"/>
    <w:multiLevelType w:val="multilevel"/>
    <w:tmpl w:val="720C7B18"/>
    <w:lvl w:ilvl="0" w:tentative="1">
      <w:start w:val="1"/>
      <w:numFmt w:val="decimal"/>
      <w:pStyle w:val="142"/>
      <w:lvlText w:val="Hình 3.%1:"/>
      <w:lvlJc w:val="left"/>
      <w:pPr>
        <w:ind w:left="504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584" w:hanging="360"/>
      </w:pPr>
    </w:lvl>
    <w:lvl w:ilvl="2" w:tentative="1">
      <w:start w:val="1"/>
      <w:numFmt w:val="lowerRoman"/>
      <w:lvlText w:val="%3."/>
      <w:lvlJc w:val="right"/>
      <w:pPr>
        <w:ind w:left="2304" w:hanging="180"/>
      </w:pPr>
    </w:lvl>
    <w:lvl w:ilvl="3" w:tentative="1">
      <w:start w:val="1"/>
      <w:numFmt w:val="decimal"/>
      <w:lvlText w:val="%4."/>
      <w:lvlJc w:val="left"/>
      <w:pPr>
        <w:ind w:left="3024" w:hanging="360"/>
      </w:pPr>
    </w:lvl>
    <w:lvl w:ilvl="4" w:tentative="1">
      <w:start w:val="1"/>
      <w:numFmt w:val="lowerLetter"/>
      <w:lvlText w:val="%5."/>
      <w:lvlJc w:val="left"/>
      <w:pPr>
        <w:ind w:left="3744" w:hanging="360"/>
      </w:pPr>
    </w:lvl>
    <w:lvl w:ilvl="5" w:tentative="1">
      <w:start w:val="1"/>
      <w:numFmt w:val="lowerRoman"/>
      <w:lvlText w:val="%6."/>
      <w:lvlJc w:val="right"/>
      <w:pPr>
        <w:ind w:left="4464" w:hanging="180"/>
      </w:pPr>
    </w:lvl>
    <w:lvl w:ilvl="6" w:tentative="1">
      <w:start w:val="1"/>
      <w:numFmt w:val="decimal"/>
      <w:lvlText w:val="%7."/>
      <w:lvlJc w:val="left"/>
      <w:pPr>
        <w:ind w:left="5184" w:hanging="360"/>
      </w:pPr>
    </w:lvl>
    <w:lvl w:ilvl="7" w:tentative="1">
      <w:start w:val="1"/>
      <w:numFmt w:val="lowerLetter"/>
      <w:lvlText w:val="%8."/>
      <w:lvlJc w:val="left"/>
      <w:pPr>
        <w:ind w:left="5904" w:hanging="360"/>
      </w:pPr>
    </w:lvl>
    <w:lvl w:ilvl="8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792752877">
    <w:nsid w:val="2F4072ED"/>
    <w:multiLevelType w:val="multilevel"/>
    <w:tmpl w:val="2F4072ED"/>
    <w:lvl w:ilvl="0" w:tentative="1">
      <w:start w:val="1"/>
      <w:numFmt w:val="decimal"/>
      <w:pStyle w:val="144"/>
      <w:lvlText w:val="Ví dụ 3.%1:"/>
      <w:lvlJc w:val="left"/>
      <w:pPr>
        <w:ind w:left="864" w:hanging="360"/>
      </w:pPr>
      <w:rPr>
        <w:rFonts w:hint="default"/>
        <w:b/>
        <w:i w:val="0"/>
        <w:u w:val="single"/>
      </w:rPr>
    </w:lvl>
    <w:lvl w:ilvl="1" w:tentative="1">
      <w:start w:val="1"/>
      <w:numFmt w:val="lowerLetter"/>
      <w:lvlText w:val="%2."/>
      <w:lvlJc w:val="left"/>
      <w:pPr>
        <w:ind w:left="1584" w:hanging="360"/>
      </w:pPr>
    </w:lvl>
    <w:lvl w:ilvl="2" w:tentative="1">
      <w:start w:val="1"/>
      <w:numFmt w:val="lowerRoman"/>
      <w:lvlText w:val="%3."/>
      <w:lvlJc w:val="right"/>
      <w:pPr>
        <w:ind w:left="2304" w:hanging="180"/>
      </w:pPr>
    </w:lvl>
    <w:lvl w:ilvl="3" w:tentative="1">
      <w:start w:val="1"/>
      <w:numFmt w:val="decimal"/>
      <w:lvlText w:val="%4."/>
      <w:lvlJc w:val="left"/>
      <w:pPr>
        <w:ind w:left="3024" w:hanging="360"/>
      </w:pPr>
    </w:lvl>
    <w:lvl w:ilvl="4" w:tentative="1">
      <w:start w:val="1"/>
      <w:numFmt w:val="lowerLetter"/>
      <w:lvlText w:val="%5."/>
      <w:lvlJc w:val="left"/>
      <w:pPr>
        <w:ind w:left="3744" w:hanging="360"/>
      </w:pPr>
    </w:lvl>
    <w:lvl w:ilvl="5" w:tentative="1">
      <w:start w:val="1"/>
      <w:numFmt w:val="lowerRoman"/>
      <w:lvlText w:val="%6."/>
      <w:lvlJc w:val="right"/>
      <w:pPr>
        <w:ind w:left="4464" w:hanging="180"/>
      </w:pPr>
    </w:lvl>
    <w:lvl w:ilvl="6" w:tentative="1">
      <w:start w:val="1"/>
      <w:numFmt w:val="decimal"/>
      <w:lvlText w:val="%7."/>
      <w:lvlJc w:val="left"/>
      <w:pPr>
        <w:ind w:left="5184" w:hanging="360"/>
      </w:pPr>
    </w:lvl>
    <w:lvl w:ilvl="7" w:tentative="1">
      <w:start w:val="1"/>
      <w:numFmt w:val="lowerLetter"/>
      <w:lvlText w:val="%8."/>
      <w:lvlJc w:val="left"/>
      <w:pPr>
        <w:ind w:left="5904" w:hanging="360"/>
      </w:pPr>
    </w:lvl>
    <w:lvl w:ilvl="8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05204927">
    <w:nsid w:val="12310EBF"/>
    <w:multiLevelType w:val="multilevel"/>
    <w:tmpl w:val="12310EBF"/>
    <w:lvl w:ilvl="0" w:tentative="1">
      <w:start w:val="1"/>
      <w:numFmt w:val="decimal"/>
      <w:pStyle w:val="153"/>
      <w:lvlText w:val="Bài tập 3.%1:"/>
      <w:lvlJc w:val="left"/>
      <w:pPr>
        <w:ind w:left="36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4511800">
    <w:nsid w:val="3AAE7538"/>
    <w:multiLevelType w:val="multilevel"/>
    <w:tmpl w:val="3AAE7538"/>
    <w:lvl w:ilvl="0" w:tentative="1">
      <w:start w:val="1"/>
      <w:numFmt w:val="decimal"/>
      <w:pStyle w:val="154"/>
      <w:lvlText w:val="Bài tập 4.%1: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248642">
    <w:nsid w:val="17DB4F42"/>
    <w:multiLevelType w:val="multilevel"/>
    <w:tmpl w:val="17DB4F42"/>
    <w:lvl w:ilvl="0" w:tentative="1">
      <w:start w:val="1"/>
      <w:numFmt w:val="decimal"/>
      <w:pStyle w:val="155"/>
      <w:lvlText w:val="Bảng 4.%1:"/>
      <w:lvlJc w:val="left"/>
      <w:pPr>
        <w:ind w:left="864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584" w:hanging="360"/>
      </w:pPr>
    </w:lvl>
    <w:lvl w:ilvl="2" w:tentative="1">
      <w:start w:val="1"/>
      <w:numFmt w:val="lowerRoman"/>
      <w:lvlText w:val="%3."/>
      <w:lvlJc w:val="right"/>
      <w:pPr>
        <w:ind w:left="2304" w:hanging="180"/>
      </w:pPr>
    </w:lvl>
    <w:lvl w:ilvl="3" w:tentative="1">
      <w:start w:val="1"/>
      <w:numFmt w:val="decimal"/>
      <w:lvlText w:val="%4."/>
      <w:lvlJc w:val="left"/>
      <w:pPr>
        <w:ind w:left="3024" w:hanging="360"/>
      </w:pPr>
    </w:lvl>
    <w:lvl w:ilvl="4" w:tentative="1">
      <w:start w:val="1"/>
      <w:numFmt w:val="lowerLetter"/>
      <w:lvlText w:val="%5."/>
      <w:lvlJc w:val="left"/>
      <w:pPr>
        <w:ind w:left="3744" w:hanging="360"/>
      </w:pPr>
    </w:lvl>
    <w:lvl w:ilvl="5" w:tentative="1">
      <w:start w:val="1"/>
      <w:numFmt w:val="lowerRoman"/>
      <w:lvlText w:val="%6."/>
      <w:lvlJc w:val="right"/>
      <w:pPr>
        <w:ind w:left="4464" w:hanging="180"/>
      </w:pPr>
    </w:lvl>
    <w:lvl w:ilvl="6" w:tentative="1">
      <w:start w:val="1"/>
      <w:numFmt w:val="decimal"/>
      <w:lvlText w:val="%7."/>
      <w:lvlJc w:val="left"/>
      <w:pPr>
        <w:ind w:left="5184" w:hanging="360"/>
      </w:pPr>
    </w:lvl>
    <w:lvl w:ilvl="7" w:tentative="1">
      <w:start w:val="1"/>
      <w:numFmt w:val="lowerLetter"/>
      <w:lvlText w:val="%8."/>
      <w:lvlJc w:val="left"/>
      <w:pPr>
        <w:ind w:left="5904" w:hanging="360"/>
      </w:pPr>
    </w:lvl>
    <w:lvl w:ilvl="8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65569125">
    <w:nsid w:val="15CA2465"/>
    <w:multiLevelType w:val="multilevel"/>
    <w:tmpl w:val="15CA2465"/>
    <w:lvl w:ilvl="0" w:tentative="1">
      <w:start w:val="1"/>
      <w:numFmt w:val="decimal"/>
      <w:pStyle w:val="156"/>
      <w:lvlText w:val="Hình 4.%1:"/>
      <w:lvlJc w:val="left"/>
      <w:pPr>
        <w:ind w:left="864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584" w:hanging="360"/>
      </w:pPr>
    </w:lvl>
    <w:lvl w:ilvl="2" w:tentative="1">
      <w:start w:val="1"/>
      <w:numFmt w:val="lowerRoman"/>
      <w:lvlText w:val="%3."/>
      <w:lvlJc w:val="right"/>
      <w:pPr>
        <w:ind w:left="2304" w:hanging="180"/>
      </w:pPr>
    </w:lvl>
    <w:lvl w:ilvl="3" w:tentative="1">
      <w:start w:val="1"/>
      <w:numFmt w:val="decimal"/>
      <w:lvlText w:val="%4."/>
      <w:lvlJc w:val="left"/>
      <w:pPr>
        <w:ind w:left="3024" w:hanging="360"/>
      </w:pPr>
    </w:lvl>
    <w:lvl w:ilvl="4" w:tentative="1">
      <w:start w:val="1"/>
      <w:numFmt w:val="lowerLetter"/>
      <w:lvlText w:val="%5."/>
      <w:lvlJc w:val="left"/>
      <w:pPr>
        <w:ind w:left="3744" w:hanging="360"/>
      </w:pPr>
    </w:lvl>
    <w:lvl w:ilvl="5" w:tentative="1">
      <w:start w:val="1"/>
      <w:numFmt w:val="lowerRoman"/>
      <w:lvlText w:val="%6."/>
      <w:lvlJc w:val="right"/>
      <w:pPr>
        <w:ind w:left="4464" w:hanging="180"/>
      </w:pPr>
    </w:lvl>
    <w:lvl w:ilvl="6" w:tentative="1">
      <w:start w:val="1"/>
      <w:numFmt w:val="decimal"/>
      <w:lvlText w:val="%7."/>
      <w:lvlJc w:val="left"/>
      <w:pPr>
        <w:ind w:left="5184" w:hanging="360"/>
      </w:pPr>
    </w:lvl>
    <w:lvl w:ilvl="7" w:tentative="1">
      <w:start w:val="1"/>
      <w:numFmt w:val="lowerLetter"/>
      <w:lvlText w:val="%8."/>
      <w:lvlJc w:val="left"/>
      <w:pPr>
        <w:ind w:left="5904" w:hanging="360"/>
      </w:pPr>
    </w:lvl>
    <w:lvl w:ilvl="8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032491532">
    <w:nsid w:val="79255C0C"/>
    <w:multiLevelType w:val="multilevel"/>
    <w:tmpl w:val="79255C0C"/>
    <w:lvl w:ilvl="0" w:tentative="1">
      <w:start w:val="1"/>
      <w:numFmt w:val="bullet"/>
      <w:pStyle w:val="56"/>
      <w:lvlText w:val=""/>
      <w:lvlJc w:val="left"/>
      <w:pPr>
        <w:tabs>
          <w:tab w:val="left" w:pos="567"/>
        </w:tabs>
        <w:ind w:left="567" w:hanging="567"/>
      </w:pPr>
      <w:rPr>
        <w:rFonts w:hint="default" w:ascii="Wingdings" w:hAnsi="Wingdings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sine" w:hAnsi="Cousine" w:cs="Cousine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sine" w:hAnsi="Cousine" w:cs="Cousine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158765770">
    <w:nsid w:val="45115CCA"/>
    <w:multiLevelType w:val="multilevel"/>
    <w:tmpl w:val="45115CCA"/>
    <w:lvl w:ilvl="0" w:tentative="1">
      <w:start w:val="1"/>
      <w:numFmt w:val="decimal"/>
      <w:pStyle w:val="157"/>
      <w:lvlText w:val="Ví dụ 2.%1:"/>
      <w:lvlJc w:val="left"/>
      <w:pPr>
        <w:ind w:left="360" w:hanging="360"/>
      </w:pPr>
      <w:rPr>
        <w:rFonts w:hint="default"/>
        <w:b/>
        <w:i w:val="0"/>
        <w:u w:val="single"/>
      </w:rPr>
    </w:lvl>
    <w:lvl w:ilvl="1" w:tentative="1">
      <w:start w:val="1"/>
      <w:numFmt w:val="lowerLetter"/>
      <w:lvlText w:val="%2."/>
      <w:lvlJc w:val="left"/>
      <w:pPr>
        <w:ind w:left="1584" w:hanging="360"/>
      </w:pPr>
    </w:lvl>
    <w:lvl w:ilvl="2" w:tentative="1">
      <w:start w:val="1"/>
      <w:numFmt w:val="lowerRoman"/>
      <w:lvlText w:val="%3."/>
      <w:lvlJc w:val="right"/>
      <w:pPr>
        <w:ind w:left="2304" w:hanging="180"/>
      </w:pPr>
    </w:lvl>
    <w:lvl w:ilvl="3" w:tentative="1">
      <w:start w:val="1"/>
      <w:numFmt w:val="decimal"/>
      <w:lvlText w:val="%4."/>
      <w:lvlJc w:val="left"/>
      <w:pPr>
        <w:ind w:left="3024" w:hanging="360"/>
      </w:pPr>
    </w:lvl>
    <w:lvl w:ilvl="4" w:tentative="1">
      <w:start w:val="1"/>
      <w:numFmt w:val="lowerLetter"/>
      <w:lvlText w:val="%5."/>
      <w:lvlJc w:val="left"/>
      <w:pPr>
        <w:ind w:left="3744" w:hanging="360"/>
      </w:pPr>
    </w:lvl>
    <w:lvl w:ilvl="5" w:tentative="1">
      <w:start w:val="1"/>
      <w:numFmt w:val="lowerRoman"/>
      <w:lvlText w:val="%6."/>
      <w:lvlJc w:val="right"/>
      <w:pPr>
        <w:ind w:left="4464" w:hanging="180"/>
      </w:pPr>
    </w:lvl>
    <w:lvl w:ilvl="6" w:tentative="1">
      <w:start w:val="1"/>
      <w:numFmt w:val="decimal"/>
      <w:lvlText w:val="%7."/>
      <w:lvlJc w:val="left"/>
      <w:pPr>
        <w:ind w:left="5184" w:hanging="360"/>
      </w:pPr>
    </w:lvl>
    <w:lvl w:ilvl="7" w:tentative="1">
      <w:start w:val="1"/>
      <w:numFmt w:val="lowerLetter"/>
      <w:lvlText w:val="%8."/>
      <w:lvlJc w:val="left"/>
      <w:pPr>
        <w:ind w:left="5904" w:hanging="360"/>
      </w:pPr>
    </w:lvl>
    <w:lvl w:ilvl="8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541896062">
    <w:nsid w:val="5BE7777E"/>
    <w:multiLevelType w:val="multilevel"/>
    <w:tmpl w:val="5BE7777E"/>
    <w:lvl w:ilvl="0" w:tentative="1">
      <w:start w:val="1"/>
      <w:numFmt w:val="decimal"/>
      <w:pStyle w:val="158"/>
      <w:lvlText w:val="[%1]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1312538">
    <w:nsid w:val="5AAD631A"/>
    <w:multiLevelType w:val="multilevel"/>
    <w:tmpl w:val="5AAD631A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32491532"/>
  </w:num>
  <w:num w:numId="2">
    <w:abstractNumId w:val="1186090492"/>
  </w:num>
  <w:num w:numId="3">
    <w:abstractNumId w:val="864296834"/>
  </w:num>
  <w:num w:numId="4">
    <w:abstractNumId w:val="2053647340"/>
  </w:num>
  <w:num w:numId="5">
    <w:abstractNumId w:val="1938631422"/>
  </w:num>
  <w:num w:numId="6">
    <w:abstractNumId w:val="1954364386"/>
  </w:num>
  <w:num w:numId="7">
    <w:abstractNumId w:val="622999729"/>
  </w:num>
  <w:num w:numId="8">
    <w:abstractNumId w:val="1402173237"/>
  </w:num>
  <w:num w:numId="9">
    <w:abstractNumId w:val="503670805"/>
  </w:num>
  <w:num w:numId="10">
    <w:abstractNumId w:val="401294558"/>
  </w:num>
  <w:num w:numId="11">
    <w:abstractNumId w:val="456411119"/>
  </w:num>
  <w:num w:numId="12">
    <w:abstractNumId w:val="1229337875"/>
  </w:num>
  <w:num w:numId="13">
    <w:abstractNumId w:val="1398045467"/>
  </w:num>
  <w:num w:numId="14">
    <w:abstractNumId w:val="1744983975"/>
  </w:num>
  <w:num w:numId="15">
    <w:abstractNumId w:val="1466654203"/>
  </w:num>
  <w:num w:numId="16">
    <w:abstractNumId w:val="322243256"/>
  </w:num>
  <w:num w:numId="17">
    <w:abstractNumId w:val="1913420568"/>
  </w:num>
  <w:num w:numId="18">
    <w:abstractNumId w:val="792752877"/>
  </w:num>
  <w:num w:numId="19">
    <w:abstractNumId w:val="305204927"/>
  </w:num>
  <w:num w:numId="20">
    <w:abstractNumId w:val="984511800"/>
  </w:num>
  <w:num w:numId="21">
    <w:abstractNumId w:val="400248642"/>
  </w:num>
  <w:num w:numId="22">
    <w:abstractNumId w:val="365569125"/>
  </w:num>
  <w:num w:numId="23">
    <w:abstractNumId w:val="1158765770"/>
  </w:num>
  <w:num w:numId="24">
    <w:abstractNumId w:val="1541896062"/>
  </w:num>
  <w:num w:numId="25">
    <w:abstractNumId w:val="15213125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 w:val="1"/>
  <w:hideSpellingErrors/>
  <w:hideGrammaticalErrors/>
  <w:attachedTemplate r:id="rId1"/>
  <w:documentProtection w:enforcement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A89"/>
    <w:rsid w:val="0000061C"/>
    <w:rsid w:val="00000B78"/>
    <w:rsid w:val="00001058"/>
    <w:rsid w:val="00002F00"/>
    <w:rsid w:val="00003034"/>
    <w:rsid w:val="0000349A"/>
    <w:rsid w:val="00003FE5"/>
    <w:rsid w:val="00004EC6"/>
    <w:rsid w:val="00004F4E"/>
    <w:rsid w:val="000062CB"/>
    <w:rsid w:val="00006C1F"/>
    <w:rsid w:val="00007BEE"/>
    <w:rsid w:val="0001049D"/>
    <w:rsid w:val="00010796"/>
    <w:rsid w:val="00010C4F"/>
    <w:rsid w:val="00011064"/>
    <w:rsid w:val="00011751"/>
    <w:rsid w:val="00011DA0"/>
    <w:rsid w:val="00011E2B"/>
    <w:rsid w:val="00012380"/>
    <w:rsid w:val="0001285E"/>
    <w:rsid w:val="00013B46"/>
    <w:rsid w:val="00013E04"/>
    <w:rsid w:val="0001447E"/>
    <w:rsid w:val="000144C3"/>
    <w:rsid w:val="00014A40"/>
    <w:rsid w:val="000154BC"/>
    <w:rsid w:val="00015EED"/>
    <w:rsid w:val="000161EC"/>
    <w:rsid w:val="0001677F"/>
    <w:rsid w:val="000172B4"/>
    <w:rsid w:val="00020BC0"/>
    <w:rsid w:val="00021216"/>
    <w:rsid w:val="00021531"/>
    <w:rsid w:val="000219F3"/>
    <w:rsid w:val="00021B42"/>
    <w:rsid w:val="00021EC9"/>
    <w:rsid w:val="00022062"/>
    <w:rsid w:val="00022485"/>
    <w:rsid w:val="000226EE"/>
    <w:rsid w:val="00022A40"/>
    <w:rsid w:val="00022F54"/>
    <w:rsid w:val="00023A48"/>
    <w:rsid w:val="00024446"/>
    <w:rsid w:val="00025214"/>
    <w:rsid w:val="00025D15"/>
    <w:rsid w:val="000262FD"/>
    <w:rsid w:val="00026358"/>
    <w:rsid w:val="00026F09"/>
    <w:rsid w:val="00032B81"/>
    <w:rsid w:val="00033910"/>
    <w:rsid w:val="00034757"/>
    <w:rsid w:val="00035153"/>
    <w:rsid w:val="000364B0"/>
    <w:rsid w:val="00037B47"/>
    <w:rsid w:val="00040355"/>
    <w:rsid w:val="00040781"/>
    <w:rsid w:val="00041274"/>
    <w:rsid w:val="000412B7"/>
    <w:rsid w:val="00042E5B"/>
    <w:rsid w:val="000441D7"/>
    <w:rsid w:val="00044CFB"/>
    <w:rsid w:val="00045344"/>
    <w:rsid w:val="00045CBD"/>
    <w:rsid w:val="0004724A"/>
    <w:rsid w:val="00047558"/>
    <w:rsid w:val="00047AA1"/>
    <w:rsid w:val="00047BBB"/>
    <w:rsid w:val="00051A72"/>
    <w:rsid w:val="00054FDB"/>
    <w:rsid w:val="00055302"/>
    <w:rsid w:val="00055557"/>
    <w:rsid w:val="00055981"/>
    <w:rsid w:val="00055FD5"/>
    <w:rsid w:val="000560F7"/>
    <w:rsid w:val="000563FD"/>
    <w:rsid w:val="000565AA"/>
    <w:rsid w:val="00056A98"/>
    <w:rsid w:val="00057E1A"/>
    <w:rsid w:val="00057FAA"/>
    <w:rsid w:val="000603F5"/>
    <w:rsid w:val="00061086"/>
    <w:rsid w:val="00061174"/>
    <w:rsid w:val="000618BC"/>
    <w:rsid w:val="00061BB2"/>
    <w:rsid w:val="00061C96"/>
    <w:rsid w:val="0006219D"/>
    <w:rsid w:val="000628F1"/>
    <w:rsid w:val="00062958"/>
    <w:rsid w:val="000634B8"/>
    <w:rsid w:val="00063A27"/>
    <w:rsid w:val="00063CD5"/>
    <w:rsid w:val="00064068"/>
    <w:rsid w:val="0006418B"/>
    <w:rsid w:val="000641D2"/>
    <w:rsid w:val="00064B9E"/>
    <w:rsid w:val="000672FD"/>
    <w:rsid w:val="00067716"/>
    <w:rsid w:val="0007045C"/>
    <w:rsid w:val="000713EB"/>
    <w:rsid w:val="000716C8"/>
    <w:rsid w:val="00071DDE"/>
    <w:rsid w:val="000720E0"/>
    <w:rsid w:val="00072358"/>
    <w:rsid w:val="00072BDC"/>
    <w:rsid w:val="000730FC"/>
    <w:rsid w:val="00073919"/>
    <w:rsid w:val="00073C55"/>
    <w:rsid w:val="0007450A"/>
    <w:rsid w:val="00074688"/>
    <w:rsid w:val="00074FCB"/>
    <w:rsid w:val="00075F22"/>
    <w:rsid w:val="00076247"/>
    <w:rsid w:val="00076B3D"/>
    <w:rsid w:val="000806EB"/>
    <w:rsid w:val="00080917"/>
    <w:rsid w:val="000816EF"/>
    <w:rsid w:val="00082295"/>
    <w:rsid w:val="0008237C"/>
    <w:rsid w:val="000825E5"/>
    <w:rsid w:val="0008280B"/>
    <w:rsid w:val="0008385F"/>
    <w:rsid w:val="00083C5A"/>
    <w:rsid w:val="00083D94"/>
    <w:rsid w:val="000847F0"/>
    <w:rsid w:val="00085493"/>
    <w:rsid w:val="0008635A"/>
    <w:rsid w:val="00086FF8"/>
    <w:rsid w:val="000906A8"/>
    <w:rsid w:val="00090E22"/>
    <w:rsid w:val="000912FE"/>
    <w:rsid w:val="000918E5"/>
    <w:rsid w:val="00092268"/>
    <w:rsid w:val="00093367"/>
    <w:rsid w:val="00094A2B"/>
    <w:rsid w:val="00094D2D"/>
    <w:rsid w:val="00095B0F"/>
    <w:rsid w:val="00096683"/>
    <w:rsid w:val="00097060"/>
    <w:rsid w:val="000A006C"/>
    <w:rsid w:val="000A04C4"/>
    <w:rsid w:val="000A050A"/>
    <w:rsid w:val="000A0819"/>
    <w:rsid w:val="000A0A36"/>
    <w:rsid w:val="000A1D18"/>
    <w:rsid w:val="000A2E4D"/>
    <w:rsid w:val="000A3CED"/>
    <w:rsid w:val="000A474F"/>
    <w:rsid w:val="000A499B"/>
    <w:rsid w:val="000A4A1A"/>
    <w:rsid w:val="000A5078"/>
    <w:rsid w:val="000A5BB9"/>
    <w:rsid w:val="000A72CF"/>
    <w:rsid w:val="000A795B"/>
    <w:rsid w:val="000A7BEC"/>
    <w:rsid w:val="000B0331"/>
    <w:rsid w:val="000B0D9F"/>
    <w:rsid w:val="000B0DCD"/>
    <w:rsid w:val="000B0EE5"/>
    <w:rsid w:val="000B259B"/>
    <w:rsid w:val="000B39B5"/>
    <w:rsid w:val="000B3FDE"/>
    <w:rsid w:val="000B4641"/>
    <w:rsid w:val="000B55F8"/>
    <w:rsid w:val="000B5890"/>
    <w:rsid w:val="000B5C40"/>
    <w:rsid w:val="000B6082"/>
    <w:rsid w:val="000B7985"/>
    <w:rsid w:val="000B7AD7"/>
    <w:rsid w:val="000C0621"/>
    <w:rsid w:val="000C19BC"/>
    <w:rsid w:val="000C1D8C"/>
    <w:rsid w:val="000C1EA5"/>
    <w:rsid w:val="000C2E45"/>
    <w:rsid w:val="000C365D"/>
    <w:rsid w:val="000C4466"/>
    <w:rsid w:val="000C46B2"/>
    <w:rsid w:val="000C4F52"/>
    <w:rsid w:val="000C5E57"/>
    <w:rsid w:val="000C6EC5"/>
    <w:rsid w:val="000C7493"/>
    <w:rsid w:val="000C75AD"/>
    <w:rsid w:val="000C7CBF"/>
    <w:rsid w:val="000C7DCD"/>
    <w:rsid w:val="000D0109"/>
    <w:rsid w:val="000D0245"/>
    <w:rsid w:val="000D0B01"/>
    <w:rsid w:val="000D138A"/>
    <w:rsid w:val="000D2ED8"/>
    <w:rsid w:val="000D3320"/>
    <w:rsid w:val="000D342E"/>
    <w:rsid w:val="000D4361"/>
    <w:rsid w:val="000D4CC5"/>
    <w:rsid w:val="000D4D08"/>
    <w:rsid w:val="000D5C88"/>
    <w:rsid w:val="000D5CED"/>
    <w:rsid w:val="000D6978"/>
    <w:rsid w:val="000D71B0"/>
    <w:rsid w:val="000D7A8A"/>
    <w:rsid w:val="000E0E80"/>
    <w:rsid w:val="000E260F"/>
    <w:rsid w:val="000E3798"/>
    <w:rsid w:val="000E6391"/>
    <w:rsid w:val="000F135D"/>
    <w:rsid w:val="000F1387"/>
    <w:rsid w:val="000F2A79"/>
    <w:rsid w:val="000F2A8D"/>
    <w:rsid w:val="000F30E1"/>
    <w:rsid w:val="000F376F"/>
    <w:rsid w:val="000F3852"/>
    <w:rsid w:val="000F49D6"/>
    <w:rsid w:val="000F4EFB"/>
    <w:rsid w:val="000F5543"/>
    <w:rsid w:val="000F5A16"/>
    <w:rsid w:val="000F6722"/>
    <w:rsid w:val="000F68BC"/>
    <w:rsid w:val="0010289B"/>
    <w:rsid w:val="00103D96"/>
    <w:rsid w:val="00103F69"/>
    <w:rsid w:val="0010503B"/>
    <w:rsid w:val="00105175"/>
    <w:rsid w:val="00106134"/>
    <w:rsid w:val="001065F0"/>
    <w:rsid w:val="001066F9"/>
    <w:rsid w:val="00106CFF"/>
    <w:rsid w:val="00106E1E"/>
    <w:rsid w:val="0010702B"/>
    <w:rsid w:val="001070F1"/>
    <w:rsid w:val="0010786E"/>
    <w:rsid w:val="00107AD9"/>
    <w:rsid w:val="00110C89"/>
    <w:rsid w:val="00110E9A"/>
    <w:rsid w:val="001142B8"/>
    <w:rsid w:val="00114D8B"/>
    <w:rsid w:val="00115511"/>
    <w:rsid w:val="00115B14"/>
    <w:rsid w:val="00116786"/>
    <w:rsid w:val="00116F7D"/>
    <w:rsid w:val="00117462"/>
    <w:rsid w:val="00117710"/>
    <w:rsid w:val="00117963"/>
    <w:rsid w:val="001179DD"/>
    <w:rsid w:val="001208AC"/>
    <w:rsid w:val="00121E82"/>
    <w:rsid w:val="00122B56"/>
    <w:rsid w:val="00122BF1"/>
    <w:rsid w:val="00122FAE"/>
    <w:rsid w:val="00123C61"/>
    <w:rsid w:val="001241DD"/>
    <w:rsid w:val="00124356"/>
    <w:rsid w:val="00125634"/>
    <w:rsid w:val="001258F3"/>
    <w:rsid w:val="00125A0E"/>
    <w:rsid w:val="001261AB"/>
    <w:rsid w:val="0012701B"/>
    <w:rsid w:val="001272FB"/>
    <w:rsid w:val="0012749A"/>
    <w:rsid w:val="001306F7"/>
    <w:rsid w:val="00132A4E"/>
    <w:rsid w:val="00132FD2"/>
    <w:rsid w:val="001332B7"/>
    <w:rsid w:val="00133EEC"/>
    <w:rsid w:val="0013404F"/>
    <w:rsid w:val="0013432E"/>
    <w:rsid w:val="00134C07"/>
    <w:rsid w:val="001353E7"/>
    <w:rsid w:val="001357FF"/>
    <w:rsid w:val="00136C27"/>
    <w:rsid w:val="001371A6"/>
    <w:rsid w:val="001400FE"/>
    <w:rsid w:val="00140A77"/>
    <w:rsid w:val="00141107"/>
    <w:rsid w:val="00141450"/>
    <w:rsid w:val="00142148"/>
    <w:rsid w:val="0014288F"/>
    <w:rsid w:val="0014376B"/>
    <w:rsid w:val="00144FA9"/>
    <w:rsid w:val="0014608D"/>
    <w:rsid w:val="00146864"/>
    <w:rsid w:val="001501FF"/>
    <w:rsid w:val="00150738"/>
    <w:rsid w:val="00150C79"/>
    <w:rsid w:val="00150FD7"/>
    <w:rsid w:val="00151645"/>
    <w:rsid w:val="00151AFA"/>
    <w:rsid w:val="001520B4"/>
    <w:rsid w:val="001523A2"/>
    <w:rsid w:val="0015251D"/>
    <w:rsid w:val="00152B61"/>
    <w:rsid w:val="00153292"/>
    <w:rsid w:val="0015341E"/>
    <w:rsid w:val="001546F4"/>
    <w:rsid w:val="00154A0A"/>
    <w:rsid w:val="001551E6"/>
    <w:rsid w:val="001552C7"/>
    <w:rsid w:val="00155443"/>
    <w:rsid w:val="001558FB"/>
    <w:rsid w:val="00155B02"/>
    <w:rsid w:val="00155B80"/>
    <w:rsid w:val="00156233"/>
    <w:rsid w:val="001566BC"/>
    <w:rsid w:val="001567F6"/>
    <w:rsid w:val="00157986"/>
    <w:rsid w:val="00157D71"/>
    <w:rsid w:val="00157FE0"/>
    <w:rsid w:val="001602C0"/>
    <w:rsid w:val="0016120A"/>
    <w:rsid w:val="00161671"/>
    <w:rsid w:val="001620A7"/>
    <w:rsid w:val="0016256D"/>
    <w:rsid w:val="001632D1"/>
    <w:rsid w:val="0016395F"/>
    <w:rsid w:val="001649BF"/>
    <w:rsid w:val="00165112"/>
    <w:rsid w:val="00165417"/>
    <w:rsid w:val="00165EE1"/>
    <w:rsid w:val="001665C4"/>
    <w:rsid w:val="00166A97"/>
    <w:rsid w:val="00166FEA"/>
    <w:rsid w:val="0017006E"/>
    <w:rsid w:val="001701C8"/>
    <w:rsid w:val="00170B39"/>
    <w:rsid w:val="0017109C"/>
    <w:rsid w:val="0017205E"/>
    <w:rsid w:val="00172100"/>
    <w:rsid w:val="0017274E"/>
    <w:rsid w:val="00174152"/>
    <w:rsid w:val="001743B5"/>
    <w:rsid w:val="00175310"/>
    <w:rsid w:val="00177209"/>
    <w:rsid w:val="0018178C"/>
    <w:rsid w:val="00181CAD"/>
    <w:rsid w:val="001829AA"/>
    <w:rsid w:val="0018310C"/>
    <w:rsid w:val="00183852"/>
    <w:rsid w:val="00183C7A"/>
    <w:rsid w:val="00184683"/>
    <w:rsid w:val="001846E3"/>
    <w:rsid w:val="00184740"/>
    <w:rsid w:val="001848B0"/>
    <w:rsid w:val="0018518C"/>
    <w:rsid w:val="00185838"/>
    <w:rsid w:val="001872A5"/>
    <w:rsid w:val="00187453"/>
    <w:rsid w:val="00187761"/>
    <w:rsid w:val="00187D49"/>
    <w:rsid w:val="00190E99"/>
    <w:rsid w:val="001915B5"/>
    <w:rsid w:val="00191B7A"/>
    <w:rsid w:val="001928A2"/>
    <w:rsid w:val="00192955"/>
    <w:rsid w:val="00192CC4"/>
    <w:rsid w:val="001931EE"/>
    <w:rsid w:val="00193417"/>
    <w:rsid w:val="001939B8"/>
    <w:rsid w:val="00193AC2"/>
    <w:rsid w:val="00193DEB"/>
    <w:rsid w:val="0019592A"/>
    <w:rsid w:val="00196B30"/>
    <w:rsid w:val="00197C3E"/>
    <w:rsid w:val="001A01A0"/>
    <w:rsid w:val="001A0443"/>
    <w:rsid w:val="001A0E53"/>
    <w:rsid w:val="001A12B1"/>
    <w:rsid w:val="001A152C"/>
    <w:rsid w:val="001A577A"/>
    <w:rsid w:val="001A5EF1"/>
    <w:rsid w:val="001A6058"/>
    <w:rsid w:val="001A608E"/>
    <w:rsid w:val="001B036E"/>
    <w:rsid w:val="001B0E0F"/>
    <w:rsid w:val="001B1FFA"/>
    <w:rsid w:val="001B209B"/>
    <w:rsid w:val="001B30F5"/>
    <w:rsid w:val="001B33F3"/>
    <w:rsid w:val="001B38E9"/>
    <w:rsid w:val="001B3A3B"/>
    <w:rsid w:val="001B42EA"/>
    <w:rsid w:val="001B4E9F"/>
    <w:rsid w:val="001B60D7"/>
    <w:rsid w:val="001B620D"/>
    <w:rsid w:val="001B6E38"/>
    <w:rsid w:val="001B7401"/>
    <w:rsid w:val="001B7687"/>
    <w:rsid w:val="001B79F7"/>
    <w:rsid w:val="001C0FCC"/>
    <w:rsid w:val="001C11A6"/>
    <w:rsid w:val="001C11BD"/>
    <w:rsid w:val="001C127A"/>
    <w:rsid w:val="001C200F"/>
    <w:rsid w:val="001C29AC"/>
    <w:rsid w:val="001C2D21"/>
    <w:rsid w:val="001C2E62"/>
    <w:rsid w:val="001C31C1"/>
    <w:rsid w:val="001C3948"/>
    <w:rsid w:val="001C4021"/>
    <w:rsid w:val="001C4338"/>
    <w:rsid w:val="001C4A76"/>
    <w:rsid w:val="001C57E1"/>
    <w:rsid w:val="001C5C71"/>
    <w:rsid w:val="001C5D63"/>
    <w:rsid w:val="001C6190"/>
    <w:rsid w:val="001C679C"/>
    <w:rsid w:val="001C68E5"/>
    <w:rsid w:val="001C69BB"/>
    <w:rsid w:val="001C6BDB"/>
    <w:rsid w:val="001C7282"/>
    <w:rsid w:val="001C7562"/>
    <w:rsid w:val="001C76BB"/>
    <w:rsid w:val="001C7D55"/>
    <w:rsid w:val="001D08F6"/>
    <w:rsid w:val="001D0FC3"/>
    <w:rsid w:val="001D13B7"/>
    <w:rsid w:val="001D2853"/>
    <w:rsid w:val="001D2FE4"/>
    <w:rsid w:val="001D30AD"/>
    <w:rsid w:val="001D39CB"/>
    <w:rsid w:val="001D3A37"/>
    <w:rsid w:val="001D5C89"/>
    <w:rsid w:val="001D7862"/>
    <w:rsid w:val="001D7BA4"/>
    <w:rsid w:val="001D7BB6"/>
    <w:rsid w:val="001D7FD3"/>
    <w:rsid w:val="001E37C0"/>
    <w:rsid w:val="001E401F"/>
    <w:rsid w:val="001E47AA"/>
    <w:rsid w:val="001E49C2"/>
    <w:rsid w:val="001E5507"/>
    <w:rsid w:val="001E5908"/>
    <w:rsid w:val="001E5F31"/>
    <w:rsid w:val="001E60C5"/>
    <w:rsid w:val="001E6E43"/>
    <w:rsid w:val="001E7A71"/>
    <w:rsid w:val="001E7BFD"/>
    <w:rsid w:val="001F10A3"/>
    <w:rsid w:val="001F1904"/>
    <w:rsid w:val="001F25E7"/>
    <w:rsid w:val="001F2A18"/>
    <w:rsid w:val="001F304E"/>
    <w:rsid w:val="001F3389"/>
    <w:rsid w:val="001F3BB5"/>
    <w:rsid w:val="001F4230"/>
    <w:rsid w:val="001F4AAE"/>
    <w:rsid w:val="001F4AB0"/>
    <w:rsid w:val="001F6E90"/>
    <w:rsid w:val="001F6EC3"/>
    <w:rsid w:val="001F7785"/>
    <w:rsid w:val="001F7C00"/>
    <w:rsid w:val="002009E2"/>
    <w:rsid w:val="00200C2D"/>
    <w:rsid w:val="00201581"/>
    <w:rsid w:val="00201D35"/>
    <w:rsid w:val="002039E2"/>
    <w:rsid w:val="00204027"/>
    <w:rsid w:val="0020568B"/>
    <w:rsid w:val="00205E25"/>
    <w:rsid w:val="00205F87"/>
    <w:rsid w:val="002061E5"/>
    <w:rsid w:val="00206B5F"/>
    <w:rsid w:val="00206D28"/>
    <w:rsid w:val="00207B02"/>
    <w:rsid w:val="002100B7"/>
    <w:rsid w:val="00210282"/>
    <w:rsid w:val="0021077D"/>
    <w:rsid w:val="002114C1"/>
    <w:rsid w:val="00211EF8"/>
    <w:rsid w:val="00212E88"/>
    <w:rsid w:val="00213034"/>
    <w:rsid w:val="00213159"/>
    <w:rsid w:val="00213E94"/>
    <w:rsid w:val="00213FB1"/>
    <w:rsid w:val="00214F6A"/>
    <w:rsid w:val="002150DB"/>
    <w:rsid w:val="0021524C"/>
    <w:rsid w:val="00215512"/>
    <w:rsid w:val="00215EF9"/>
    <w:rsid w:val="002172A1"/>
    <w:rsid w:val="002172CA"/>
    <w:rsid w:val="00217B65"/>
    <w:rsid w:val="00217DBA"/>
    <w:rsid w:val="002209F1"/>
    <w:rsid w:val="00221058"/>
    <w:rsid w:val="002217AD"/>
    <w:rsid w:val="00222C84"/>
    <w:rsid w:val="00223EF2"/>
    <w:rsid w:val="00225AE0"/>
    <w:rsid w:val="002266A8"/>
    <w:rsid w:val="00226A1C"/>
    <w:rsid w:val="00226E58"/>
    <w:rsid w:val="002279C5"/>
    <w:rsid w:val="00230AFD"/>
    <w:rsid w:val="00230F63"/>
    <w:rsid w:val="00231330"/>
    <w:rsid w:val="002313C2"/>
    <w:rsid w:val="0023266D"/>
    <w:rsid w:val="00232DA4"/>
    <w:rsid w:val="00233016"/>
    <w:rsid w:val="0023304C"/>
    <w:rsid w:val="00233F21"/>
    <w:rsid w:val="002342C4"/>
    <w:rsid w:val="002343CA"/>
    <w:rsid w:val="00234521"/>
    <w:rsid w:val="002348EA"/>
    <w:rsid w:val="00234FC7"/>
    <w:rsid w:val="00235E49"/>
    <w:rsid w:val="00236E1F"/>
    <w:rsid w:val="00236F6F"/>
    <w:rsid w:val="002402AE"/>
    <w:rsid w:val="002402F2"/>
    <w:rsid w:val="00240F67"/>
    <w:rsid w:val="00242C88"/>
    <w:rsid w:val="002457BB"/>
    <w:rsid w:val="00246472"/>
    <w:rsid w:val="00247520"/>
    <w:rsid w:val="00247904"/>
    <w:rsid w:val="00247CC5"/>
    <w:rsid w:val="0025009B"/>
    <w:rsid w:val="002502FA"/>
    <w:rsid w:val="0025357A"/>
    <w:rsid w:val="0025453F"/>
    <w:rsid w:val="002545E5"/>
    <w:rsid w:val="0025466E"/>
    <w:rsid w:val="00254E8B"/>
    <w:rsid w:val="002554E0"/>
    <w:rsid w:val="00255E04"/>
    <w:rsid w:val="00256D0D"/>
    <w:rsid w:val="00256EF4"/>
    <w:rsid w:val="002573C1"/>
    <w:rsid w:val="00257481"/>
    <w:rsid w:val="002577D5"/>
    <w:rsid w:val="0025787B"/>
    <w:rsid w:val="00257F2A"/>
    <w:rsid w:val="002600F4"/>
    <w:rsid w:val="00260576"/>
    <w:rsid w:val="002607FE"/>
    <w:rsid w:val="00260897"/>
    <w:rsid w:val="002608C5"/>
    <w:rsid w:val="00260A8E"/>
    <w:rsid w:val="00260BA6"/>
    <w:rsid w:val="00261260"/>
    <w:rsid w:val="002613B4"/>
    <w:rsid w:val="0026152A"/>
    <w:rsid w:val="00261644"/>
    <w:rsid w:val="0026184E"/>
    <w:rsid w:val="002621E9"/>
    <w:rsid w:val="002625F7"/>
    <w:rsid w:val="0026278A"/>
    <w:rsid w:val="00262BFA"/>
    <w:rsid w:val="00262EC2"/>
    <w:rsid w:val="00263D8B"/>
    <w:rsid w:val="00263EFC"/>
    <w:rsid w:val="002640CF"/>
    <w:rsid w:val="002641B6"/>
    <w:rsid w:val="00264CA3"/>
    <w:rsid w:val="0026501B"/>
    <w:rsid w:val="00265FA0"/>
    <w:rsid w:val="0026601E"/>
    <w:rsid w:val="00266744"/>
    <w:rsid w:val="0026674C"/>
    <w:rsid w:val="00267154"/>
    <w:rsid w:val="002678AD"/>
    <w:rsid w:val="002679FD"/>
    <w:rsid w:val="00270C35"/>
    <w:rsid w:val="00271C73"/>
    <w:rsid w:val="00272FE2"/>
    <w:rsid w:val="00273155"/>
    <w:rsid w:val="00273AC0"/>
    <w:rsid w:val="00275A44"/>
    <w:rsid w:val="00276732"/>
    <w:rsid w:val="002768A5"/>
    <w:rsid w:val="00276CE4"/>
    <w:rsid w:val="0028090B"/>
    <w:rsid w:val="002829CB"/>
    <w:rsid w:val="00283E30"/>
    <w:rsid w:val="00286538"/>
    <w:rsid w:val="00287953"/>
    <w:rsid w:val="00290983"/>
    <w:rsid w:val="00291E77"/>
    <w:rsid w:val="002920A0"/>
    <w:rsid w:val="00292685"/>
    <w:rsid w:val="002926EC"/>
    <w:rsid w:val="00292CBF"/>
    <w:rsid w:val="002932A2"/>
    <w:rsid w:val="00293A03"/>
    <w:rsid w:val="002953E8"/>
    <w:rsid w:val="0029574A"/>
    <w:rsid w:val="00295F16"/>
    <w:rsid w:val="00296620"/>
    <w:rsid w:val="00297927"/>
    <w:rsid w:val="002A0FB8"/>
    <w:rsid w:val="002A176B"/>
    <w:rsid w:val="002A19D7"/>
    <w:rsid w:val="002A1B0F"/>
    <w:rsid w:val="002A277B"/>
    <w:rsid w:val="002A2818"/>
    <w:rsid w:val="002A2AAC"/>
    <w:rsid w:val="002A2C6F"/>
    <w:rsid w:val="002A32F8"/>
    <w:rsid w:val="002A4B2B"/>
    <w:rsid w:val="002A5FF2"/>
    <w:rsid w:val="002A6142"/>
    <w:rsid w:val="002A6EEE"/>
    <w:rsid w:val="002A752E"/>
    <w:rsid w:val="002A79B4"/>
    <w:rsid w:val="002B0067"/>
    <w:rsid w:val="002B0594"/>
    <w:rsid w:val="002B077F"/>
    <w:rsid w:val="002B1814"/>
    <w:rsid w:val="002B216D"/>
    <w:rsid w:val="002B22EE"/>
    <w:rsid w:val="002B2E56"/>
    <w:rsid w:val="002B32D2"/>
    <w:rsid w:val="002B58C0"/>
    <w:rsid w:val="002B6659"/>
    <w:rsid w:val="002C002E"/>
    <w:rsid w:val="002C0130"/>
    <w:rsid w:val="002C0DCD"/>
    <w:rsid w:val="002C1CAA"/>
    <w:rsid w:val="002C1D91"/>
    <w:rsid w:val="002C20EE"/>
    <w:rsid w:val="002C2C4D"/>
    <w:rsid w:val="002C2C96"/>
    <w:rsid w:val="002C30E6"/>
    <w:rsid w:val="002C314D"/>
    <w:rsid w:val="002C4101"/>
    <w:rsid w:val="002C4AB8"/>
    <w:rsid w:val="002C52AF"/>
    <w:rsid w:val="002C5AC8"/>
    <w:rsid w:val="002C653B"/>
    <w:rsid w:val="002C753E"/>
    <w:rsid w:val="002C78A3"/>
    <w:rsid w:val="002D0551"/>
    <w:rsid w:val="002D1F87"/>
    <w:rsid w:val="002D23B8"/>
    <w:rsid w:val="002D2471"/>
    <w:rsid w:val="002D2764"/>
    <w:rsid w:val="002D2C4E"/>
    <w:rsid w:val="002D47C6"/>
    <w:rsid w:val="002D578B"/>
    <w:rsid w:val="002D776A"/>
    <w:rsid w:val="002D79A2"/>
    <w:rsid w:val="002D7D73"/>
    <w:rsid w:val="002E01A6"/>
    <w:rsid w:val="002E06A9"/>
    <w:rsid w:val="002E1016"/>
    <w:rsid w:val="002E12FD"/>
    <w:rsid w:val="002E35E8"/>
    <w:rsid w:val="002E3873"/>
    <w:rsid w:val="002E49CF"/>
    <w:rsid w:val="002E5187"/>
    <w:rsid w:val="002E5591"/>
    <w:rsid w:val="002E5B62"/>
    <w:rsid w:val="002E5DBA"/>
    <w:rsid w:val="002E79D5"/>
    <w:rsid w:val="002F0248"/>
    <w:rsid w:val="002F043F"/>
    <w:rsid w:val="002F19AA"/>
    <w:rsid w:val="002F27CB"/>
    <w:rsid w:val="002F305D"/>
    <w:rsid w:val="002F335E"/>
    <w:rsid w:val="002F3A16"/>
    <w:rsid w:val="002F478F"/>
    <w:rsid w:val="002F570C"/>
    <w:rsid w:val="002F59E6"/>
    <w:rsid w:val="002F5CF0"/>
    <w:rsid w:val="002F68BB"/>
    <w:rsid w:val="002F6A1D"/>
    <w:rsid w:val="002F6AAA"/>
    <w:rsid w:val="002F7126"/>
    <w:rsid w:val="0030001A"/>
    <w:rsid w:val="00300D61"/>
    <w:rsid w:val="003017F9"/>
    <w:rsid w:val="00301B8E"/>
    <w:rsid w:val="003023B3"/>
    <w:rsid w:val="00303B9A"/>
    <w:rsid w:val="00303CB8"/>
    <w:rsid w:val="003040EC"/>
    <w:rsid w:val="003050B5"/>
    <w:rsid w:val="00306A47"/>
    <w:rsid w:val="0030766A"/>
    <w:rsid w:val="00310241"/>
    <w:rsid w:val="003110AD"/>
    <w:rsid w:val="00311BDA"/>
    <w:rsid w:val="00312B92"/>
    <w:rsid w:val="00313FE1"/>
    <w:rsid w:val="00314E55"/>
    <w:rsid w:val="00314EB6"/>
    <w:rsid w:val="003171D6"/>
    <w:rsid w:val="0031772E"/>
    <w:rsid w:val="00320812"/>
    <w:rsid w:val="00320F6E"/>
    <w:rsid w:val="00322CF7"/>
    <w:rsid w:val="0032336B"/>
    <w:rsid w:val="00323F41"/>
    <w:rsid w:val="00325CBA"/>
    <w:rsid w:val="0032625C"/>
    <w:rsid w:val="0032774B"/>
    <w:rsid w:val="00327C47"/>
    <w:rsid w:val="00330208"/>
    <w:rsid w:val="00330B0F"/>
    <w:rsid w:val="00331692"/>
    <w:rsid w:val="003316A6"/>
    <w:rsid w:val="00331FC8"/>
    <w:rsid w:val="00332B31"/>
    <w:rsid w:val="00332EA4"/>
    <w:rsid w:val="0033493B"/>
    <w:rsid w:val="00334D49"/>
    <w:rsid w:val="003357AD"/>
    <w:rsid w:val="00337302"/>
    <w:rsid w:val="00337340"/>
    <w:rsid w:val="00337482"/>
    <w:rsid w:val="00337BD5"/>
    <w:rsid w:val="00337FEA"/>
    <w:rsid w:val="003405A1"/>
    <w:rsid w:val="0034075D"/>
    <w:rsid w:val="00341A8B"/>
    <w:rsid w:val="00341DC8"/>
    <w:rsid w:val="00341E63"/>
    <w:rsid w:val="00341FE0"/>
    <w:rsid w:val="0034403F"/>
    <w:rsid w:val="003452E7"/>
    <w:rsid w:val="003457E2"/>
    <w:rsid w:val="00346504"/>
    <w:rsid w:val="003477F0"/>
    <w:rsid w:val="00350669"/>
    <w:rsid w:val="00351BE3"/>
    <w:rsid w:val="00351EB5"/>
    <w:rsid w:val="0035291F"/>
    <w:rsid w:val="00353CAE"/>
    <w:rsid w:val="00354D0B"/>
    <w:rsid w:val="00355E8C"/>
    <w:rsid w:val="0035602E"/>
    <w:rsid w:val="003570A9"/>
    <w:rsid w:val="00357AA5"/>
    <w:rsid w:val="00360FFF"/>
    <w:rsid w:val="003611C5"/>
    <w:rsid w:val="003611C9"/>
    <w:rsid w:val="003616AA"/>
    <w:rsid w:val="003617E3"/>
    <w:rsid w:val="00362220"/>
    <w:rsid w:val="00362FD9"/>
    <w:rsid w:val="00363576"/>
    <w:rsid w:val="003648F7"/>
    <w:rsid w:val="00364E2F"/>
    <w:rsid w:val="00365306"/>
    <w:rsid w:val="00365450"/>
    <w:rsid w:val="0036597C"/>
    <w:rsid w:val="00365C20"/>
    <w:rsid w:val="00365D42"/>
    <w:rsid w:val="00366452"/>
    <w:rsid w:val="00366730"/>
    <w:rsid w:val="00366AB4"/>
    <w:rsid w:val="00366F1C"/>
    <w:rsid w:val="003672C6"/>
    <w:rsid w:val="003700B1"/>
    <w:rsid w:val="00370E64"/>
    <w:rsid w:val="00371E92"/>
    <w:rsid w:val="00371F94"/>
    <w:rsid w:val="0037348D"/>
    <w:rsid w:val="00373B38"/>
    <w:rsid w:val="003741F4"/>
    <w:rsid w:val="00374810"/>
    <w:rsid w:val="00375481"/>
    <w:rsid w:val="003759DF"/>
    <w:rsid w:val="003767B6"/>
    <w:rsid w:val="0037703F"/>
    <w:rsid w:val="003804D3"/>
    <w:rsid w:val="0038086E"/>
    <w:rsid w:val="00380A86"/>
    <w:rsid w:val="00380CE7"/>
    <w:rsid w:val="00380FE2"/>
    <w:rsid w:val="00381399"/>
    <w:rsid w:val="00381B1C"/>
    <w:rsid w:val="003828F5"/>
    <w:rsid w:val="003863AB"/>
    <w:rsid w:val="00386E08"/>
    <w:rsid w:val="00387AC4"/>
    <w:rsid w:val="00390A83"/>
    <w:rsid w:val="00390C5D"/>
    <w:rsid w:val="00391166"/>
    <w:rsid w:val="00391442"/>
    <w:rsid w:val="003929E3"/>
    <w:rsid w:val="003932EF"/>
    <w:rsid w:val="00393B9C"/>
    <w:rsid w:val="00394441"/>
    <w:rsid w:val="0039517C"/>
    <w:rsid w:val="00395AE7"/>
    <w:rsid w:val="003969DF"/>
    <w:rsid w:val="00397DB4"/>
    <w:rsid w:val="003A0CF8"/>
    <w:rsid w:val="003A12C9"/>
    <w:rsid w:val="003A173F"/>
    <w:rsid w:val="003A3F55"/>
    <w:rsid w:val="003A4727"/>
    <w:rsid w:val="003A4C27"/>
    <w:rsid w:val="003A4D02"/>
    <w:rsid w:val="003A4DBD"/>
    <w:rsid w:val="003A5512"/>
    <w:rsid w:val="003A5723"/>
    <w:rsid w:val="003A5822"/>
    <w:rsid w:val="003A647A"/>
    <w:rsid w:val="003A66E9"/>
    <w:rsid w:val="003A682D"/>
    <w:rsid w:val="003A7502"/>
    <w:rsid w:val="003A77A2"/>
    <w:rsid w:val="003A7968"/>
    <w:rsid w:val="003B0378"/>
    <w:rsid w:val="003B11C3"/>
    <w:rsid w:val="003B22F2"/>
    <w:rsid w:val="003B2C75"/>
    <w:rsid w:val="003B426D"/>
    <w:rsid w:val="003B4441"/>
    <w:rsid w:val="003B45BA"/>
    <w:rsid w:val="003B4D93"/>
    <w:rsid w:val="003B61DD"/>
    <w:rsid w:val="003B640B"/>
    <w:rsid w:val="003B7272"/>
    <w:rsid w:val="003B72AF"/>
    <w:rsid w:val="003B7360"/>
    <w:rsid w:val="003B745B"/>
    <w:rsid w:val="003B755D"/>
    <w:rsid w:val="003B7685"/>
    <w:rsid w:val="003C117F"/>
    <w:rsid w:val="003C150D"/>
    <w:rsid w:val="003C1C25"/>
    <w:rsid w:val="003C3D19"/>
    <w:rsid w:val="003C410F"/>
    <w:rsid w:val="003C4F46"/>
    <w:rsid w:val="003C5871"/>
    <w:rsid w:val="003C651C"/>
    <w:rsid w:val="003C6E14"/>
    <w:rsid w:val="003C7331"/>
    <w:rsid w:val="003C7D35"/>
    <w:rsid w:val="003D0018"/>
    <w:rsid w:val="003D0774"/>
    <w:rsid w:val="003D0B63"/>
    <w:rsid w:val="003D1BB0"/>
    <w:rsid w:val="003D4395"/>
    <w:rsid w:val="003D4801"/>
    <w:rsid w:val="003D4E5C"/>
    <w:rsid w:val="003D4F0E"/>
    <w:rsid w:val="003D52CE"/>
    <w:rsid w:val="003D58F7"/>
    <w:rsid w:val="003D5919"/>
    <w:rsid w:val="003D6AB8"/>
    <w:rsid w:val="003D7184"/>
    <w:rsid w:val="003D7485"/>
    <w:rsid w:val="003E096B"/>
    <w:rsid w:val="003E0995"/>
    <w:rsid w:val="003E0D7A"/>
    <w:rsid w:val="003E0F74"/>
    <w:rsid w:val="003E1483"/>
    <w:rsid w:val="003E1827"/>
    <w:rsid w:val="003E18D4"/>
    <w:rsid w:val="003E21B1"/>
    <w:rsid w:val="003E25C5"/>
    <w:rsid w:val="003E392D"/>
    <w:rsid w:val="003E3FAB"/>
    <w:rsid w:val="003E467A"/>
    <w:rsid w:val="003E474A"/>
    <w:rsid w:val="003E5FBF"/>
    <w:rsid w:val="003E7AC2"/>
    <w:rsid w:val="003F00FB"/>
    <w:rsid w:val="003F0B3E"/>
    <w:rsid w:val="003F0B89"/>
    <w:rsid w:val="003F142E"/>
    <w:rsid w:val="003F1BFE"/>
    <w:rsid w:val="003F2CB5"/>
    <w:rsid w:val="003F2E78"/>
    <w:rsid w:val="003F34F7"/>
    <w:rsid w:val="003F3937"/>
    <w:rsid w:val="003F3B97"/>
    <w:rsid w:val="003F49B6"/>
    <w:rsid w:val="003F53F9"/>
    <w:rsid w:val="003F664F"/>
    <w:rsid w:val="003F6A60"/>
    <w:rsid w:val="003F6BE9"/>
    <w:rsid w:val="003F7EC1"/>
    <w:rsid w:val="004004B2"/>
    <w:rsid w:val="00401D28"/>
    <w:rsid w:val="004029B8"/>
    <w:rsid w:val="00402AA7"/>
    <w:rsid w:val="00402B08"/>
    <w:rsid w:val="00403FF8"/>
    <w:rsid w:val="00404868"/>
    <w:rsid w:val="0040553B"/>
    <w:rsid w:val="00405AB8"/>
    <w:rsid w:val="00405E8F"/>
    <w:rsid w:val="0040657C"/>
    <w:rsid w:val="00406653"/>
    <w:rsid w:val="00407D22"/>
    <w:rsid w:val="00410550"/>
    <w:rsid w:val="0041304B"/>
    <w:rsid w:val="00413082"/>
    <w:rsid w:val="0041322B"/>
    <w:rsid w:val="0041341A"/>
    <w:rsid w:val="004135C3"/>
    <w:rsid w:val="004145B5"/>
    <w:rsid w:val="004146F2"/>
    <w:rsid w:val="00414CFA"/>
    <w:rsid w:val="00414FB6"/>
    <w:rsid w:val="00415860"/>
    <w:rsid w:val="0041661F"/>
    <w:rsid w:val="00416725"/>
    <w:rsid w:val="00416CEB"/>
    <w:rsid w:val="00417933"/>
    <w:rsid w:val="00417BF3"/>
    <w:rsid w:val="00420C42"/>
    <w:rsid w:val="00421B83"/>
    <w:rsid w:val="00421C33"/>
    <w:rsid w:val="00422100"/>
    <w:rsid w:val="0042210F"/>
    <w:rsid w:val="0042215E"/>
    <w:rsid w:val="0042383F"/>
    <w:rsid w:val="00423BA9"/>
    <w:rsid w:val="00423FE4"/>
    <w:rsid w:val="00425111"/>
    <w:rsid w:val="0042714E"/>
    <w:rsid w:val="00427156"/>
    <w:rsid w:val="004271CC"/>
    <w:rsid w:val="004277AF"/>
    <w:rsid w:val="00427A16"/>
    <w:rsid w:val="00427A59"/>
    <w:rsid w:val="00430E40"/>
    <w:rsid w:val="00433739"/>
    <w:rsid w:val="0043393F"/>
    <w:rsid w:val="00433DED"/>
    <w:rsid w:val="00434451"/>
    <w:rsid w:val="0043456A"/>
    <w:rsid w:val="004367D2"/>
    <w:rsid w:val="00437F6C"/>
    <w:rsid w:val="004415EC"/>
    <w:rsid w:val="0044220E"/>
    <w:rsid w:val="004422E1"/>
    <w:rsid w:val="00442B0D"/>
    <w:rsid w:val="00442CC9"/>
    <w:rsid w:val="00443163"/>
    <w:rsid w:val="00444ADC"/>
    <w:rsid w:val="00444F96"/>
    <w:rsid w:val="004456F6"/>
    <w:rsid w:val="0044655A"/>
    <w:rsid w:val="00446B92"/>
    <w:rsid w:val="00446D99"/>
    <w:rsid w:val="00446EAB"/>
    <w:rsid w:val="0044774A"/>
    <w:rsid w:val="00447E20"/>
    <w:rsid w:val="00450013"/>
    <w:rsid w:val="004502F0"/>
    <w:rsid w:val="00450C45"/>
    <w:rsid w:val="00451436"/>
    <w:rsid w:val="00451D23"/>
    <w:rsid w:val="00452B23"/>
    <w:rsid w:val="0045518F"/>
    <w:rsid w:val="00455894"/>
    <w:rsid w:val="00455B14"/>
    <w:rsid w:val="004565B7"/>
    <w:rsid w:val="0045691A"/>
    <w:rsid w:val="00457212"/>
    <w:rsid w:val="004573B0"/>
    <w:rsid w:val="00457C9B"/>
    <w:rsid w:val="0046056D"/>
    <w:rsid w:val="00460933"/>
    <w:rsid w:val="0046114B"/>
    <w:rsid w:val="00461566"/>
    <w:rsid w:val="004618B6"/>
    <w:rsid w:val="00461AB2"/>
    <w:rsid w:val="00463011"/>
    <w:rsid w:val="00464F77"/>
    <w:rsid w:val="00466241"/>
    <w:rsid w:val="00466FD4"/>
    <w:rsid w:val="0047009C"/>
    <w:rsid w:val="0047130C"/>
    <w:rsid w:val="00471AE5"/>
    <w:rsid w:val="00471C7B"/>
    <w:rsid w:val="00471D38"/>
    <w:rsid w:val="00474473"/>
    <w:rsid w:val="00474CF4"/>
    <w:rsid w:val="00475D70"/>
    <w:rsid w:val="00476444"/>
    <w:rsid w:val="00477280"/>
    <w:rsid w:val="004777C3"/>
    <w:rsid w:val="00480366"/>
    <w:rsid w:val="0048128C"/>
    <w:rsid w:val="00481853"/>
    <w:rsid w:val="00481A16"/>
    <w:rsid w:val="004827F4"/>
    <w:rsid w:val="004830EA"/>
    <w:rsid w:val="004837A4"/>
    <w:rsid w:val="0048380C"/>
    <w:rsid w:val="00483B45"/>
    <w:rsid w:val="00485A7A"/>
    <w:rsid w:val="00485E4A"/>
    <w:rsid w:val="00485F7A"/>
    <w:rsid w:val="00486192"/>
    <w:rsid w:val="00486256"/>
    <w:rsid w:val="00486A7B"/>
    <w:rsid w:val="00487375"/>
    <w:rsid w:val="00487929"/>
    <w:rsid w:val="00487AC2"/>
    <w:rsid w:val="00490D90"/>
    <w:rsid w:val="0049135F"/>
    <w:rsid w:val="0049178A"/>
    <w:rsid w:val="00493067"/>
    <w:rsid w:val="00493CE9"/>
    <w:rsid w:val="004944F5"/>
    <w:rsid w:val="004976C1"/>
    <w:rsid w:val="004A0692"/>
    <w:rsid w:val="004A09F8"/>
    <w:rsid w:val="004A12FA"/>
    <w:rsid w:val="004A16E9"/>
    <w:rsid w:val="004A1FDD"/>
    <w:rsid w:val="004A2024"/>
    <w:rsid w:val="004A276A"/>
    <w:rsid w:val="004A3127"/>
    <w:rsid w:val="004A3207"/>
    <w:rsid w:val="004A42CE"/>
    <w:rsid w:val="004A50F2"/>
    <w:rsid w:val="004A5C99"/>
    <w:rsid w:val="004A61F0"/>
    <w:rsid w:val="004A6311"/>
    <w:rsid w:val="004A7C6F"/>
    <w:rsid w:val="004B00C5"/>
    <w:rsid w:val="004B0182"/>
    <w:rsid w:val="004B0764"/>
    <w:rsid w:val="004B08EC"/>
    <w:rsid w:val="004B14BB"/>
    <w:rsid w:val="004B1581"/>
    <w:rsid w:val="004B18BB"/>
    <w:rsid w:val="004B33AE"/>
    <w:rsid w:val="004B3E16"/>
    <w:rsid w:val="004B4DD7"/>
    <w:rsid w:val="004B4F24"/>
    <w:rsid w:val="004B6537"/>
    <w:rsid w:val="004B7043"/>
    <w:rsid w:val="004B7784"/>
    <w:rsid w:val="004B7933"/>
    <w:rsid w:val="004C01A9"/>
    <w:rsid w:val="004C05FB"/>
    <w:rsid w:val="004C194A"/>
    <w:rsid w:val="004C215B"/>
    <w:rsid w:val="004C295A"/>
    <w:rsid w:val="004C2D08"/>
    <w:rsid w:val="004C2FAA"/>
    <w:rsid w:val="004C389D"/>
    <w:rsid w:val="004C3AB7"/>
    <w:rsid w:val="004C3DA4"/>
    <w:rsid w:val="004C3E72"/>
    <w:rsid w:val="004C5497"/>
    <w:rsid w:val="004C6FFA"/>
    <w:rsid w:val="004C7856"/>
    <w:rsid w:val="004C7C7D"/>
    <w:rsid w:val="004C7D8C"/>
    <w:rsid w:val="004D0BC5"/>
    <w:rsid w:val="004D0C9A"/>
    <w:rsid w:val="004D0FC0"/>
    <w:rsid w:val="004D1466"/>
    <w:rsid w:val="004D1536"/>
    <w:rsid w:val="004D16C9"/>
    <w:rsid w:val="004D2485"/>
    <w:rsid w:val="004D257D"/>
    <w:rsid w:val="004D25F7"/>
    <w:rsid w:val="004D2A2D"/>
    <w:rsid w:val="004D2FDC"/>
    <w:rsid w:val="004D3B03"/>
    <w:rsid w:val="004D3C1B"/>
    <w:rsid w:val="004D4FDE"/>
    <w:rsid w:val="004D5053"/>
    <w:rsid w:val="004D6C25"/>
    <w:rsid w:val="004D6DE6"/>
    <w:rsid w:val="004D75AF"/>
    <w:rsid w:val="004E03CE"/>
    <w:rsid w:val="004E08C5"/>
    <w:rsid w:val="004E0F65"/>
    <w:rsid w:val="004E1B01"/>
    <w:rsid w:val="004E1F0B"/>
    <w:rsid w:val="004E21FA"/>
    <w:rsid w:val="004E27AE"/>
    <w:rsid w:val="004E2D54"/>
    <w:rsid w:val="004E33EF"/>
    <w:rsid w:val="004E3A28"/>
    <w:rsid w:val="004E42FC"/>
    <w:rsid w:val="004E47F7"/>
    <w:rsid w:val="004E4895"/>
    <w:rsid w:val="004E4925"/>
    <w:rsid w:val="004E552D"/>
    <w:rsid w:val="004E5597"/>
    <w:rsid w:val="004E5804"/>
    <w:rsid w:val="004E7096"/>
    <w:rsid w:val="004E7102"/>
    <w:rsid w:val="004E786B"/>
    <w:rsid w:val="004E7F5E"/>
    <w:rsid w:val="004F14DD"/>
    <w:rsid w:val="004F205E"/>
    <w:rsid w:val="004F24E0"/>
    <w:rsid w:val="004F2A14"/>
    <w:rsid w:val="004F30A0"/>
    <w:rsid w:val="004F3EA9"/>
    <w:rsid w:val="004F4855"/>
    <w:rsid w:val="004F4895"/>
    <w:rsid w:val="004F5EE3"/>
    <w:rsid w:val="004F618C"/>
    <w:rsid w:val="004F6803"/>
    <w:rsid w:val="004F6B88"/>
    <w:rsid w:val="004F7849"/>
    <w:rsid w:val="004F7EEC"/>
    <w:rsid w:val="00500349"/>
    <w:rsid w:val="00500531"/>
    <w:rsid w:val="00501039"/>
    <w:rsid w:val="005013A4"/>
    <w:rsid w:val="0050142A"/>
    <w:rsid w:val="00502163"/>
    <w:rsid w:val="00502FBE"/>
    <w:rsid w:val="005049B2"/>
    <w:rsid w:val="0050510F"/>
    <w:rsid w:val="00507B14"/>
    <w:rsid w:val="00507CAE"/>
    <w:rsid w:val="0051062A"/>
    <w:rsid w:val="00511F91"/>
    <w:rsid w:val="005123A4"/>
    <w:rsid w:val="005127C4"/>
    <w:rsid w:val="00512F7B"/>
    <w:rsid w:val="00513AD0"/>
    <w:rsid w:val="00521433"/>
    <w:rsid w:val="005219B3"/>
    <w:rsid w:val="00523003"/>
    <w:rsid w:val="00523189"/>
    <w:rsid w:val="00523AEF"/>
    <w:rsid w:val="00523CBF"/>
    <w:rsid w:val="005241A9"/>
    <w:rsid w:val="005245BB"/>
    <w:rsid w:val="0052524A"/>
    <w:rsid w:val="00525265"/>
    <w:rsid w:val="00525EFE"/>
    <w:rsid w:val="005264BD"/>
    <w:rsid w:val="00526942"/>
    <w:rsid w:val="0052694B"/>
    <w:rsid w:val="00527C21"/>
    <w:rsid w:val="00530FF1"/>
    <w:rsid w:val="0053112C"/>
    <w:rsid w:val="00531BD9"/>
    <w:rsid w:val="00531E9E"/>
    <w:rsid w:val="00532076"/>
    <w:rsid w:val="00532322"/>
    <w:rsid w:val="00533012"/>
    <w:rsid w:val="00533831"/>
    <w:rsid w:val="005338FF"/>
    <w:rsid w:val="00536377"/>
    <w:rsid w:val="00536DCC"/>
    <w:rsid w:val="005375AB"/>
    <w:rsid w:val="005376B3"/>
    <w:rsid w:val="0053771D"/>
    <w:rsid w:val="00537961"/>
    <w:rsid w:val="005415E2"/>
    <w:rsid w:val="005421D5"/>
    <w:rsid w:val="00543377"/>
    <w:rsid w:val="0054388C"/>
    <w:rsid w:val="00543F46"/>
    <w:rsid w:val="0054459A"/>
    <w:rsid w:val="00544726"/>
    <w:rsid w:val="0054590A"/>
    <w:rsid w:val="005461EF"/>
    <w:rsid w:val="00546882"/>
    <w:rsid w:val="0055049B"/>
    <w:rsid w:val="00550ADA"/>
    <w:rsid w:val="00550BE6"/>
    <w:rsid w:val="00550ECD"/>
    <w:rsid w:val="005513F5"/>
    <w:rsid w:val="00551A7B"/>
    <w:rsid w:val="0055381B"/>
    <w:rsid w:val="00553AE1"/>
    <w:rsid w:val="00554BCC"/>
    <w:rsid w:val="00555806"/>
    <w:rsid w:val="0055641B"/>
    <w:rsid w:val="00556ABD"/>
    <w:rsid w:val="005570A5"/>
    <w:rsid w:val="00561088"/>
    <w:rsid w:val="0056124C"/>
    <w:rsid w:val="00561307"/>
    <w:rsid w:val="00561686"/>
    <w:rsid w:val="00561715"/>
    <w:rsid w:val="00561B07"/>
    <w:rsid w:val="00562642"/>
    <w:rsid w:val="0056300F"/>
    <w:rsid w:val="0056339D"/>
    <w:rsid w:val="00563966"/>
    <w:rsid w:val="00565B1C"/>
    <w:rsid w:val="00566857"/>
    <w:rsid w:val="00566E9A"/>
    <w:rsid w:val="00567A00"/>
    <w:rsid w:val="005700FF"/>
    <w:rsid w:val="00570CDF"/>
    <w:rsid w:val="0057106D"/>
    <w:rsid w:val="005715EE"/>
    <w:rsid w:val="00571BE8"/>
    <w:rsid w:val="005725B2"/>
    <w:rsid w:val="00573165"/>
    <w:rsid w:val="005731D0"/>
    <w:rsid w:val="00573626"/>
    <w:rsid w:val="00573C56"/>
    <w:rsid w:val="00574D6C"/>
    <w:rsid w:val="005755C1"/>
    <w:rsid w:val="005755D5"/>
    <w:rsid w:val="005757E5"/>
    <w:rsid w:val="005761DE"/>
    <w:rsid w:val="005766C8"/>
    <w:rsid w:val="00577BC5"/>
    <w:rsid w:val="005803E2"/>
    <w:rsid w:val="00580587"/>
    <w:rsid w:val="005807AF"/>
    <w:rsid w:val="00580F96"/>
    <w:rsid w:val="005819AC"/>
    <w:rsid w:val="005837CD"/>
    <w:rsid w:val="005839CD"/>
    <w:rsid w:val="00583B63"/>
    <w:rsid w:val="005841C4"/>
    <w:rsid w:val="005848CB"/>
    <w:rsid w:val="005861B0"/>
    <w:rsid w:val="005862A7"/>
    <w:rsid w:val="00587526"/>
    <w:rsid w:val="005875D2"/>
    <w:rsid w:val="00590950"/>
    <w:rsid w:val="005910C9"/>
    <w:rsid w:val="00591172"/>
    <w:rsid w:val="005926CE"/>
    <w:rsid w:val="00592E1D"/>
    <w:rsid w:val="00592EA9"/>
    <w:rsid w:val="0059451D"/>
    <w:rsid w:val="00594A6D"/>
    <w:rsid w:val="0059510D"/>
    <w:rsid w:val="00596432"/>
    <w:rsid w:val="0059652B"/>
    <w:rsid w:val="0059674B"/>
    <w:rsid w:val="00596FCA"/>
    <w:rsid w:val="00597E5D"/>
    <w:rsid w:val="005A0FA1"/>
    <w:rsid w:val="005A17C5"/>
    <w:rsid w:val="005A1982"/>
    <w:rsid w:val="005A23FB"/>
    <w:rsid w:val="005A3264"/>
    <w:rsid w:val="005A3703"/>
    <w:rsid w:val="005A408C"/>
    <w:rsid w:val="005A42F0"/>
    <w:rsid w:val="005A43B6"/>
    <w:rsid w:val="005A4B02"/>
    <w:rsid w:val="005A6409"/>
    <w:rsid w:val="005A6A4A"/>
    <w:rsid w:val="005A7809"/>
    <w:rsid w:val="005B014C"/>
    <w:rsid w:val="005B0191"/>
    <w:rsid w:val="005B06E8"/>
    <w:rsid w:val="005B1BC2"/>
    <w:rsid w:val="005B2287"/>
    <w:rsid w:val="005B278C"/>
    <w:rsid w:val="005B28E6"/>
    <w:rsid w:val="005B2B5D"/>
    <w:rsid w:val="005B2EE9"/>
    <w:rsid w:val="005B39D1"/>
    <w:rsid w:val="005B3ADF"/>
    <w:rsid w:val="005B3EFA"/>
    <w:rsid w:val="005B6055"/>
    <w:rsid w:val="005B60C4"/>
    <w:rsid w:val="005B64F7"/>
    <w:rsid w:val="005B6652"/>
    <w:rsid w:val="005B7E21"/>
    <w:rsid w:val="005C03B5"/>
    <w:rsid w:val="005C05D3"/>
    <w:rsid w:val="005C0A4E"/>
    <w:rsid w:val="005C0C8D"/>
    <w:rsid w:val="005C1BC0"/>
    <w:rsid w:val="005C2D7E"/>
    <w:rsid w:val="005C4936"/>
    <w:rsid w:val="005C5ADC"/>
    <w:rsid w:val="005C5CFF"/>
    <w:rsid w:val="005C6A64"/>
    <w:rsid w:val="005C6B23"/>
    <w:rsid w:val="005C6D36"/>
    <w:rsid w:val="005C743C"/>
    <w:rsid w:val="005D0048"/>
    <w:rsid w:val="005D01EA"/>
    <w:rsid w:val="005D06D7"/>
    <w:rsid w:val="005D0DEF"/>
    <w:rsid w:val="005D2927"/>
    <w:rsid w:val="005D3836"/>
    <w:rsid w:val="005D3E9E"/>
    <w:rsid w:val="005D52E5"/>
    <w:rsid w:val="005D6B67"/>
    <w:rsid w:val="005D7492"/>
    <w:rsid w:val="005D751D"/>
    <w:rsid w:val="005D7F1E"/>
    <w:rsid w:val="005E0AFA"/>
    <w:rsid w:val="005E1AC4"/>
    <w:rsid w:val="005E1E5A"/>
    <w:rsid w:val="005E2C26"/>
    <w:rsid w:val="005E3149"/>
    <w:rsid w:val="005E3CBD"/>
    <w:rsid w:val="005E4256"/>
    <w:rsid w:val="005E4A88"/>
    <w:rsid w:val="005E4DFF"/>
    <w:rsid w:val="005E5BD2"/>
    <w:rsid w:val="005E5F8D"/>
    <w:rsid w:val="005E6812"/>
    <w:rsid w:val="005E7135"/>
    <w:rsid w:val="005E742E"/>
    <w:rsid w:val="005F012C"/>
    <w:rsid w:val="005F0629"/>
    <w:rsid w:val="005F06D7"/>
    <w:rsid w:val="005F122D"/>
    <w:rsid w:val="005F18D4"/>
    <w:rsid w:val="005F1B68"/>
    <w:rsid w:val="005F1CB7"/>
    <w:rsid w:val="005F21B2"/>
    <w:rsid w:val="005F23A8"/>
    <w:rsid w:val="005F2763"/>
    <w:rsid w:val="005F41D5"/>
    <w:rsid w:val="005F4CB1"/>
    <w:rsid w:val="005F4CEA"/>
    <w:rsid w:val="005F4F62"/>
    <w:rsid w:val="005F5915"/>
    <w:rsid w:val="005F5DAC"/>
    <w:rsid w:val="005F6449"/>
    <w:rsid w:val="005F6D2B"/>
    <w:rsid w:val="00600095"/>
    <w:rsid w:val="006006BF"/>
    <w:rsid w:val="00600D5D"/>
    <w:rsid w:val="006012A2"/>
    <w:rsid w:val="00602B45"/>
    <w:rsid w:val="00602C84"/>
    <w:rsid w:val="00602EA5"/>
    <w:rsid w:val="00603117"/>
    <w:rsid w:val="006038BD"/>
    <w:rsid w:val="0060393F"/>
    <w:rsid w:val="00603B92"/>
    <w:rsid w:val="0060473F"/>
    <w:rsid w:val="00604992"/>
    <w:rsid w:val="00604D3F"/>
    <w:rsid w:val="00605A2D"/>
    <w:rsid w:val="00605F92"/>
    <w:rsid w:val="006105F1"/>
    <w:rsid w:val="00610ADD"/>
    <w:rsid w:val="006112FC"/>
    <w:rsid w:val="0061165D"/>
    <w:rsid w:val="00611A6D"/>
    <w:rsid w:val="00611E1E"/>
    <w:rsid w:val="00611F29"/>
    <w:rsid w:val="006127C9"/>
    <w:rsid w:val="00612B91"/>
    <w:rsid w:val="00612DC7"/>
    <w:rsid w:val="00613FBA"/>
    <w:rsid w:val="00614F2F"/>
    <w:rsid w:val="00615711"/>
    <w:rsid w:val="0061791A"/>
    <w:rsid w:val="00620088"/>
    <w:rsid w:val="00621BDB"/>
    <w:rsid w:val="00623DF4"/>
    <w:rsid w:val="00624A50"/>
    <w:rsid w:val="00624D80"/>
    <w:rsid w:val="00626039"/>
    <w:rsid w:val="00626F6E"/>
    <w:rsid w:val="00626F92"/>
    <w:rsid w:val="006270BF"/>
    <w:rsid w:val="00627498"/>
    <w:rsid w:val="0063146C"/>
    <w:rsid w:val="0063171E"/>
    <w:rsid w:val="0063178E"/>
    <w:rsid w:val="00632929"/>
    <w:rsid w:val="00632B1F"/>
    <w:rsid w:val="00633D02"/>
    <w:rsid w:val="00635485"/>
    <w:rsid w:val="00636220"/>
    <w:rsid w:val="006364A3"/>
    <w:rsid w:val="00636821"/>
    <w:rsid w:val="00640041"/>
    <w:rsid w:val="00640422"/>
    <w:rsid w:val="006405CD"/>
    <w:rsid w:val="00640BF0"/>
    <w:rsid w:val="00640F07"/>
    <w:rsid w:val="00641004"/>
    <w:rsid w:val="006418EE"/>
    <w:rsid w:val="006420C1"/>
    <w:rsid w:val="0064225A"/>
    <w:rsid w:val="0064229B"/>
    <w:rsid w:val="00643880"/>
    <w:rsid w:val="006446F4"/>
    <w:rsid w:val="00644702"/>
    <w:rsid w:val="006447B0"/>
    <w:rsid w:val="00644B78"/>
    <w:rsid w:val="00644C4B"/>
    <w:rsid w:val="00645631"/>
    <w:rsid w:val="00645744"/>
    <w:rsid w:val="00645BC3"/>
    <w:rsid w:val="00645C39"/>
    <w:rsid w:val="00647160"/>
    <w:rsid w:val="0064722F"/>
    <w:rsid w:val="00647891"/>
    <w:rsid w:val="0064795E"/>
    <w:rsid w:val="00647A4A"/>
    <w:rsid w:val="00647D7E"/>
    <w:rsid w:val="00650950"/>
    <w:rsid w:val="00650C46"/>
    <w:rsid w:val="00650C7D"/>
    <w:rsid w:val="00651749"/>
    <w:rsid w:val="006517E7"/>
    <w:rsid w:val="006523B4"/>
    <w:rsid w:val="00652F5B"/>
    <w:rsid w:val="006538A8"/>
    <w:rsid w:val="0065456F"/>
    <w:rsid w:val="006547CE"/>
    <w:rsid w:val="006549EA"/>
    <w:rsid w:val="00654D3A"/>
    <w:rsid w:val="006554F0"/>
    <w:rsid w:val="00655AC6"/>
    <w:rsid w:val="0065764D"/>
    <w:rsid w:val="00660EBA"/>
    <w:rsid w:val="0066153F"/>
    <w:rsid w:val="006615E6"/>
    <w:rsid w:val="00662175"/>
    <w:rsid w:val="00662263"/>
    <w:rsid w:val="006625E5"/>
    <w:rsid w:val="00664345"/>
    <w:rsid w:val="006654D5"/>
    <w:rsid w:val="00667430"/>
    <w:rsid w:val="006674B1"/>
    <w:rsid w:val="00670B52"/>
    <w:rsid w:val="006714DA"/>
    <w:rsid w:val="0067172F"/>
    <w:rsid w:val="00671E6F"/>
    <w:rsid w:val="00672A64"/>
    <w:rsid w:val="00672BB0"/>
    <w:rsid w:val="00672DC3"/>
    <w:rsid w:val="00673104"/>
    <w:rsid w:val="006738E2"/>
    <w:rsid w:val="00673AD8"/>
    <w:rsid w:val="00674729"/>
    <w:rsid w:val="00674B6C"/>
    <w:rsid w:val="006750BB"/>
    <w:rsid w:val="00676C31"/>
    <w:rsid w:val="00677A7F"/>
    <w:rsid w:val="00680222"/>
    <w:rsid w:val="006805B2"/>
    <w:rsid w:val="00682593"/>
    <w:rsid w:val="00683035"/>
    <w:rsid w:val="0068402E"/>
    <w:rsid w:val="00685412"/>
    <w:rsid w:val="006864CF"/>
    <w:rsid w:val="006867D1"/>
    <w:rsid w:val="00686A91"/>
    <w:rsid w:val="00686E74"/>
    <w:rsid w:val="00687534"/>
    <w:rsid w:val="00690CC8"/>
    <w:rsid w:val="006934A3"/>
    <w:rsid w:val="0069433D"/>
    <w:rsid w:val="00695A13"/>
    <w:rsid w:val="00695E43"/>
    <w:rsid w:val="00695F21"/>
    <w:rsid w:val="006964A9"/>
    <w:rsid w:val="00696DA5"/>
    <w:rsid w:val="0069715C"/>
    <w:rsid w:val="0069749D"/>
    <w:rsid w:val="006A1AEC"/>
    <w:rsid w:val="006A2B36"/>
    <w:rsid w:val="006A31C3"/>
    <w:rsid w:val="006A4989"/>
    <w:rsid w:val="006A6669"/>
    <w:rsid w:val="006A6942"/>
    <w:rsid w:val="006A7239"/>
    <w:rsid w:val="006B0AF0"/>
    <w:rsid w:val="006B1D16"/>
    <w:rsid w:val="006B1F48"/>
    <w:rsid w:val="006B2167"/>
    <w:rsid w:val="006B3C76"/>
    <w:rsid w:val="006B3FB2"/>
    <w:rsid w:val="006B4745"/>
    <w:rsid w:val="006B4B0C"/>
    <w:rsid w:val="006C0348"/>
    <w:rsid w:val="006C1037"/>
    <w:rsid w:val="006C125B"/>
    <w:rsid w:val="006C12CD"/>
    <w:rsid w:val="006C222D"/>
    <w:rsid w:val="006C42A1"/>
    <w:rsid w:val="006C4723"/>
    <w:rsid w:val="006C49FE"/>
    <w:rsid w:val="006C4F79"/>
    <w:rsid w:val="006C4FBF"/>
    <w:rsid w:val="006C530C"/>
    <w:rsid w:val="006C562A"/>
    <w:rsid w:val="006C575F"/>
    <w:rsid w:val="006C5C67"/>
    <w:rsid w:val="006C5F42"/>
    <w:rsid w:val="006C71C0"/>
    <w:rsid w:val="006C7688"/>
    <w:rsid w:val="006C7B74"/>
    <w:rsid w:val="006D01C5"/>
    <w:rsid w:val="006D11BE"/>
    <w:rsid w:val="006D17A0"/>
    <w:rsid w:val="006D196F"/>
    <w:rsid w:val="006D1C5E"/>
    <w:rsid w:val="006D2B9A"/>
    <w:rsid w:val="006D2D8E"/>
    <w:rsid w:val="006D320B"/>
    <w:rsid w:val="006D3250"/>
    <w:rsid w:val="006D3A18"/>
    <w:rsid w:val="006D54EF"/>
    <w:rsid w:val="006D5CE3"/>
    <w:rsid w:val="006D60E0"/>
    <w:rsid w:val="006D6328"/>
    <w:rsid w:val="006D63E8"/>
    <w:rsid w:val="006D6902"/>
    <w:rsid w:val="006D6BA3"/>
    <w:rsid w:val="006D7EE8"/>
    <w:rsid w:val="006E00B4"/>
    <w:rsid w:val="006E1F5D"/>
    <w:rsid w:val="006E2889"/>
    <w:rsid w:val="006E2D75"/>
    <w:rsid w:val="006E368E"/>
    <w:rsid w:val="006E37BE"/>
    <w:rsid w:val="006E3802"/>
    <w:rsid w:val="006E39AB"/>
    <w:rsid w:val="006E39F5"/>
    <w:rsid w:val="006E3CCC"/>
    <w:rsid w:val="006E3CD9"/>
    <w:rsid w:val="006E44E4"/>
    <w:rsid w:val="006E6750"/>
    <w:rsid w:val="006E6AC1"/>
    <w:rsid w:val="006F0000"/>
    <w:rsid w:val="006F008E"/>
    <w:rsid w:val="006F0506"/>
    <w:rsid w:val="006F06C7"/>
    <w:rsid w:val="006F0756"/>
    <w:rsid w:val="006F1025"/>
    <w:rsid w:val="006F12CF"/>
    <w:rsid w:val="006F22F3"/>
    <w:rsid w:val="006F3AFD"/>
    <w:rsid w:val="006F4CCB"/>
    <w:rsid w:val="006F70D5"/>
    <w:rsid w:val="006F75B0"/>
    <w:rsid w:val="006F7846"/>
    <w:rsid w:val="0070040C"/>
    <w:rsid w:val="00700DB3"/>
    <w:rsid w:val="00701A2C"/>
    <w:rsid w:val="00703B87"/>
    <w:rsid w:val="00703F05"/>
    <w:rsid w:val="00704681"/>
    <w:rsid w:val="00704B29"/>
    <w:rsid w:val="0070510F"/>
    <w:rsid w:val="00706CF5"/>
    <w:rsid w:val="007079D3"/>
    <w:rsid w:val="007106FE"/>
    <w:rsid w:val="00710C33"/>
    <w:rsid w:val="00710C87"/>
    <w:rsid w:val="0071200C"/>
    <w:rsid w:val="00713C30"/>
    <w:rsid w:val="0071448B"/>
    <w:rsid w:val="00714C91"/>
    <w:rsid w:val="00714D1E"/>
    <w:rsid w:val="00715568"/>
    <w:rsid w:val="00716546"/>
    <w:rsid w:val="0071661C"/>
    <w:rsid w:val="00717AA6"/>
    <w:rsid w:val="007204DA"/>
    <w:rsid w:val="00720AFF"/>
    <w:rsid w:val="00720F99"/>
    <w:rsid w:val="007210DE"/>
    <w:rsid w:val="007212A3"/>
    <w:rsid w:val="007223FF"/>
    <w:rsid w:val="00723936"/>
    <w:rsid w:val="00723ADF"/>
    <w:rsid w:val="0072485C"/>
    <w:rsid w:val="007265DD"/>
    <w:rsid w:val="00726669"/>
    <w:rsid w:val="007266B4"/>
    <w:rsid w:val="007268F3"/>
    <w:rsid w:val="00727D9D"/>
    <w:rsid w:val="007300A9"/>
    <w:rsid w:val="0073111E"/>
    <w:rsid w:val="00731C71"/>
    <w:rsid w:val="007324EE"/>
    <w:rsid w:val="007326EF"/>
    <w:rsid w:val="0073289A"/>
    <w:rsid w:val="00732A52"/>
    <w:rsid w:val="00732B8A"/>
    <w:rsid w:val="00733359"/>
    <w:rsid w:val="00734FD5"/>
    <w:rsid w:val="00735BB7"/>
    <w:rsid w:val="00735C5F"/>
    <w:rsid w:val="007365B7"/>
    <w:rsid w:val="0073738E"/>
    <w:rsid w:val="007379BA"/>
    <w:rsid w:val="00737D30"/>
    <w:rsid w:val="007402DA"/>
    <w:rsid w:val="00740F8B"/>
    <w:rsid w:val="007416D2"/>
    <w:rsid w:val="00742E11"/>
    <w:rsid w:val="00743411"/>
    <w:rsid w:val="00743471"/>
    <w:rsid w:val="00743988"/>
    <w:rsid w:val="00743F45"/>
    <w:rsid w:val="007445D0"/>
    <w:rsid w:val="007457E3"/>
    <w:rsid w:val="00746110"/>
    <w:rsid w:val="007479FD"/>
    <w:rsid w:val="00747EAB"/>
    <w:rsid w:val="00751141"/>
    <w:rsid w:val="007513B5"/>
    <w:rsid w:val="007517CF"/>
    <w:rsid w:val="00751822"/>
    <w:rsid w:val="0075240B"/>
    <w:rsid w:val="00752AC9"/>
    <w:rsid w:val="00753837"/>
    <w:rsid w:val="0075400E"/>
    <w:rsid w:val="007540CA"/>
    <w:rsid w:val="00754202"/>
    <w:rsid w:val="00754240"/>
    <w:rsid w:val="00756456"/>
    <w:rsid w:val="007571C1"/>
    <w:rsid w:val="0076037C"/>
    <w:rsid w:val="007609B2"/>
    <w:rsid w:val="00760D88"/>
    <w:rsid w:val="0076226C"/>
    <w:rsid w:val="0076254A"/>
    <w:rsid w:val="0076303C"/>
    <w:rsid w:val="0076370A"/>
    <w:rsid w:val="00763BD0"/>
    <w:rsid w:val="007644CC"/>
    <w:rsid w:val="00764763"/>
    <w:rsid w:val="00766662"/>
    <w:rsid w:val="00767674"/>
    <w:rsid w:val="00770069"/>
    <w:rsid w:val="007710FE"/>
    <w:rsid w:val="007711F3"/>
    <w:rsid w:val="007729B4"/>
    <w:rsid w:val="00772AE8"/>
    <w:rsid w:val="007733D2"/>
    <w:rsid w:val="0077383C"/>
    <w:rsid w:val="00773AEF"/>
    <w:rsid w:val="0077411A"/>
    <w:rsid w:val="007744BD"/>
    <w:rsid w:val="00774FDA"/>
    <w:rsid w:val="007760B7"/>
    <w:rsid w:val="0077677E"/>
    <w:rsid w:val="00776848"/>
    <w:rsid w:val="00776F25"/>
    <w:rsid w:val="007773BF"/>
    <w:rsid w:val="00777446"/>
    <w:rsid w:val="0077776B"/>
    <w:rsid w:val="00777C22"/>
    <w:rsid w:val="00777DFF"/>
    <w:rsid w:val="00780E79"/>
    <w:rsid w:val="00782D2C"/>
    <w:rsid w:val="007838BB"/>
    <w:rsid w:val="00783E1D"/>
    <w:rsid w:val="00783E92"/>
    <w:rsid w:val="0078407A"/>
    <w:rsid w:val="007849A7"/>
    <w:rsid w:val="0078688F"/>
    <w:rsid w:val="00787D1D"/>
    <w:rsid w:val="00787E48"/>
    <w:rsid w:val="00790E6E"/>
    <w:rsid w:val="00790ECA"/>
    <w:rsid w:val="00791021"/>
    <w:rsid w:val="00791740"/>
    <w:rsid w:val="00791D95"/>
    <w:rsid w:val="00792D52"/>
    <w:rsid w:val="00792D9E"/>
    <w:rsid w:val="00792F6F"/>
    <w:rsid w:val="00793CD9"/>
    <w:rsid w:val="00793FAA"/>
    <w:rsid w:val="00794919"/>
    <w:rsid w:val="00795797"/>
    <w:rsid w:val="007A02EB"/>
    <w:rsid w:val="007A0446"/>
    <w:rsid w:val="007A047F"/>
    <w:rsid w:val="007A0BA7"/>
    <w:rsid w:val="007A11DE"/>
    <w:rsid w:val="007A1C6A"/>
    <w:rsid w:val="007A1DE2"/>
    <w:rsid w:val="007A2D3F"/>
    <w:rsid w:val="007A3DFB"/>
    <w:rsid w:val="007A4962"/>
    <w:rsid w:val="007A609C"/>
    <w:rsid w:val="007A631A"/>
    <w:rsid w:val="007A65D8"/>
    <w:rsid w:val="007A6FC2"/>
    <w:rsid w:val="007B00F3"/>
    <w:rsid w:val="007B085F"/>
    <w:rsid w:val="007B10D8"/>
    <w:rsid w:val="007B112A"/>
    <w:rsid w:val="007B144F"/>
    <w:rsid w:val="007B1E16"/>
    <w:rsid w:val="007B1E70"/>
    <w:rsid w:val="007B26C5"/>
    <w:rsid w:val="007B2B14"/>
    <w:rsid w:val="007B2CBD"/>
    <w:rsid w:val="007B2EAC"/>
    <w:rsid w:val="007B4E4D"/>
    <w:rsid w:val="007B59F9"/>
    <w:rsid w:val="007B5C66"/>
    <w:rsid w:val="007B67A2"/>
    <w:rsid w:val="007B7048"/>
    <w:rsid w:val="007B7275"/>
    <w:rsid w:val="007B746E"/>
    <w:rsid w:val="007C00CC"/>
    <w:rsid w:val="007C09A1"/>
    <w:rsid w:val="007C1332"/>
    <w:rsid w:val="007C198E"/>
    <w:rsid w:val="007C2548"/>
    <w:rsid w:val="007C287C"/>
    <w:rsid w:val="007C33E9"/>
    <w:rsid w:val="007C387B"/>
    <w:rsid w:val="007C4776"/>
    <w:rsid w:val="007C4B37"/>
    <w:rsid w:val="007C4BE0"/>
    <w:rsid w:val="007C5688"/>
    <w:rsid w:val="007C7238"/>
    <w:rsid w:val="007D1D59"/>
    <w:rsid w:val="007D29F5"/>
    <w:rsid w:val="007D3022"/>
    <w:rsid w:val="007D30D2"/>
    <w:rsid w:val="007D3E03"/>
    <w:rsid w:val="007D4397"/>
    <w:rsid w:val="007D6339"/>
    <w:rsid w:val="007D7961"/>
    <w:rsid w:val="007E0C0E"/>
    <w:rsid w:val="007E1AFC"/>
    <w:rsid w:val="007E2A69"/>
    <w:rsid w:val="007E2A95"/>
    <w:rsid w:val="007E302E"/>
    <w:rsid w:val="007E3CEC"/>
    <w:rsid w:val="007E401C"/>
    <w:rsid w:val="007E4456"/>
    <w:rsid w:val="007E4DEB"/>
    <w:rsid w:val="007E5DC7"/>
    <w:rsid w:val="007E5FB3"/>
    <w:rsid w:val="007E6BDB"/>
    <w:rsid w:val="007E76DA"/>
    <w:rsid w:val="007E7C6B"/>
    <w:rsid w:val="007F064B"/>
    <w:rsid w:val="007F1702"/>
    <w:rsid w:val="007F258A"/>
    <w:rsid w:val="007F46A7"/>
    <w:rsid w:val="007F5B77"/>
    <w:rsid w:val="007F623C"/>
    <w:rsid w:val="007F62E9"/>
    <w:rsid w:val="00800545"/>
    <w:rsid w:val="00800ED6"/>
    <w:rsid w:val="008026F7"/>
    <w:rsid w:val="00802B89"/>
    <w:rsid w:val="00803F18"/>
    <w:rsid w:val="00804171"/>
    <w:rsid w:val="00804197"/>
    <w:rsid w:val="00804BFC"/>
    <w:rsid w:val="00804E74"/>
    <w:rsid w:val="008050E5"/>
    <w:rsid w:val="00805D9E"/>
    <w:rsid w:val="00806746"/>
    <w:rsid w:val="008067E3"/>
    <w:rsid w:val="0080688E"/>
    <w:rsid w:val="008073B3"/>
    <w:rsid w:val="00807847"/>
    <w:rsid w:val="00807D31"/>
    <w:rsid w:val="008102F7"/>
    <w:rsid w:val="008105DD"/>
    <w:rsid w:val="008110E1"/>
    <w:rsid w:val="008115F2"/>
    <w:rsid w:val="008127E4"/>
    <w:rsid w:val="00812B98"/>
    <w:rsid w:val="00812E5B"/>
    <w:rsid w:val="008147F6"/>
    <w:rsid w:val="00815FDD"/>
    <w:rsid w:val="0081630D"/>
    <w:rsid w:val="00816337"/>
    <w:rsid w:val="00816A35"/>
    <w:rsid w:val="00817948"/>
    <w:rsid w:val="0082075C"/>
    <w:rsid w:val="00820CC7"/>
    <w:rsid w:val="00820EF3"/>
    <w:rsid w:val="00821319"/>
    <w:rsid w:val="0082197A"/>
    <w:rsid w:val="00822250"/>
    <w:rsid w:val="0082274F"/>
    <w:rsid w:val="00822791"/>
    <w:rsid w:val="00823139"/>
    <w:rsid w:val="008239A8"/>
    <w:rsid w:val="00823B47"/>
    <w:rsid w:val="00824163"/>
    <w:rsid w:val="00824A0B"/>
    <w:rsid w:val="00826850"/>
    <w:rsid w:val="00826908"/>
    <w:rsid w:val="00827992"/>
    <w:rsid w:val="00827C17"/>
    <w:rsid w:val="00827C57"/>
    <w:rsid w:val="0083087E"/>
    <w:rsid w:val="00831BC0"/>
    <w:rsid w:val="008328EE"/>
    <w:rsid w:val="0083498B"/>
    <w:rsid w:val="00834C24"/>
    <w:rsid w:val="008360A7"/>
    <w:rsid w:val="00836A45"/>
    <w:rsid w:val="008370A7"/>
    <w:rsid w:val="0083778B"/>
    <w:rsid w:val="0084051E"/>
    <w:rsid w:val="00840E40"/>
    <w:rsid w:val="0084156B"/>
    <w:rsid w:val="008424CF"/>
    <w:rsid w:val="0084274F"/>
    <w:rsid w:val="00842B3A"/>
    <w:rsid w:val="00842DF5"/>
    <w:rsid w:val="00843AB0"/>
    <w:rsid w:val="00843B42"/>
    <w:rsid w:val="00844446"/>
    <w:rsid w:val="00845982"/>
    <w:rsid w:val="00845E9C"/>
    <w:rsid w:val="00846334"/>
    <w:rsid w:val="008468CE"/>
    <w:rsid w:val="00846B3E"/>
    <w:rsid w:val="00846BA7"/>
    <w:rsid w:val="00846F6F"/>
    <w:rsid w:val="00847DE3"/>
    <w:rsid w:val="008509CE"/>
    <w:rsid w:val="008509E2"/>
    <w:rsid w:val="00850A8E"/>
    <w:rsid w:val="00851427"/>
    <w:rsid w:val="00851AEA"/>
    <w:rsid w:val="00851CC2"/>
    <w:rsid w:val="008525CF"/>
    <w:rsid w:val="0085360A"/>
    <w:rsid w:val="0085549A"/>
    <w:rsid w:val="00855EE9"/>
    <w:rsid w:val="00857121"/>
    <w:rsid w:val="008607C1"/>
    <w:rsid w:val="008610C5"/>
    <w:rsid w:val="008613CD"/>
    <w:rsid w:val="00861B53"/>
    <w:rsid w:val="008634EB"/>
    <w:rsid w:val="00863F9F"/>
    <w:rsid w:val="00865A85"/>
    <w:rsid w:val="00870093"/>
    <w:rsid w:val="0087170A"/>
    <w:rsid w:val="0087258D"/>
    <w:rsid w:val="00872FDC"/>
    <w:rsid w:val="00873C72"/>
    <w:rsid w:val="008753E3"/>
    <w:rsid w:val="008756ED"/>
    <w:rsid w:val="008760FF"/>
    <w:rsid w:val="00876B9F"/>
    <w:rsid w:val="00882F95"/>
    <w:rsid w:val="00883218"/>
    <w:rsid w:val="00884CB4"/>
    <w:rsid w:val="00884E99"/>
    <w:rsid w:val="00886766"/>
    <w:rsid w:val="008871B3"/>
    <w:rsid w:val="00890226"/>
    <w:rsid w:val="0089096A"/>
    <w:rsid w:val="0089097A"/>
    <w:rsid w:val="0089188B"/>
    <w:rsid w:val="0089193C"/>
    <w:rsid w:val="00892203"/>
    <w:rsid w:val="00892268"/>
    <w:rsid w:val="00892450"/>
    <w:rsid w:val="00892F24"/>
    <w:rsid w:val="008930E2"/>
    <w:rsid w:val="008941A3"/>
    <w:rsid w:val="008946E2"/>
    <w:rsid w:val="0089565F"/>
    <w:rsid w:val="0089584B"/>
    <w:rsid w:val="00897263"/>
    <w:rsid w:val="00897301"/>
    <w:rsid w:val="0089797A"/>
    <w:rsid w:val="00897CD3"/>
    <w:rsid w:val="008A059E"/>
    <w:rsid w:val="008A0A1E"/>
    <w:rsid w:val="008A0A5D"/>
    <w:rsid w:val="008A2D3A"/>
    <w:rsid w:val="008A35C9"/>
    <w:rsid w:val="008A46A3"/>
    <w:rsid w:val="008A57D1"/>
    <w:rsid w:val="008A5F1B"/>
    <w:rsid w:val="008A7343"/>
    <w:rsid w:val="008B0544"/>
    <w:rsid w:val="008B0826"/>
    <w:rsid w:val="008B0C8D"/>
    <w:rsid w:val="008B1979"/>
    <w:rsid w:val="008B2C56"/>
    <w:rsid w:val="008B3B93"/>
    <w:rsid w:val="008B6286"/>
    <w:rsid w:val="008B63F8"/>
    <w:rsid w:val="008B64F6"/>
    <w:rsid w:val="008B683B"/>
    <w:rsid w:val="008B77D8"/>
    <w:rsid w:val="008C0D1F"/>
    <w:rsid w:val="008C0D2A"/>
    <w:rsid w:val="008C1739"/>
    <w:rsid w:val="008C18F7"/>
    <w:rsid w:val="008C1F5A"/>
    <w:rsid w:val="008C2DFF"/>
    <w:rsid w:val="008C308E"/>
    <w:rsid w:val="008C3EBC"/>
    <w:rsid w:val="008C423D"/>
    <w:rsid w:val="008C48DE"/>
    <w:rsid w:val="008C4981"/>
    <w:rsid w:val="008C4AF5"/>
    <w:rsid w:val="008C4D0E"/>
    <w:rsid w:val="008C4DFB"/>
    <w:rsid w:val="008C65F1"/>
    <w:rsid w:val="008C79B2"/>
    <w:rsid w:val="008D223A"/>
    <w:rsid w:val="008D2479"/>
    <w:rsid w:val="008D3809"/>
    <w:rsid w:val="008D42EA"/>
    <w:rsid w:val="008D51C6"/>
    <w:rsid w:val="008D53C3"/>
    <w:rsid w:val="008D5C7F"/>
    <w:rsid w:val="008D5CBE"/>
    <w:rsid w:val="008D5DB4"/>
    <w:rsid w:val="008D61AF"/>
    <w:rsid w:val="008D7F52"/>
    <w:rsid w:val="008E0990"/>
    <w:rsid w:val="008E1A1F"/>
    <w:rsid w:val="008E2790"/>
    <w:rsid w:val="008E2C0B"/>
    <w:rsid w:val="008E2E23"/>
    <w:rsid w:val="008E2F17"/>
    <w:rsid w:val="008E34D4"/>
    <w:rsid w:val="008E398B"/>
    <w:rsid w:val="008E4A17"/>
    <w:rsid w:val="008E67DA"/>
    <w:rsid w:val="008E6B36"/>
    <w:rsid w:val="008E6FFF"/>
    <w:rsid w:val="008E75F4"/>
    <w:rsid w:val="008F0410"/>
    <w:rsid w:val="008F218B"/>
    <w:rsid w:val="008F351D"/>
    <w:rsid w:val="008F3C91"/>
    <w:rsid w:val="008F4432"/>
    <w:rsid w:val="008F4A41"/>
    <w:rsid w:val="008F4C5F"/>
    <w:rsid w:val="008F5002"/>
    <w:rsid w:val="008F66AA"/>
    <w:rsid w:val="008F6BF6"/>
    <w:rsid w:val="008F6F19"/>
    <w:rsid w:val="008F7908"/>
    <w:rsid w:val="008F7F22"/>
    <w:rsid w:val="008F7FD4"/>
    <w:rsid w:val="008F7FE6"/>
    <w:rsid w:val="0090026D"/>
    <w:rsid w:val="00901CF9"/>
    <w:rsid w:val="009030B7"/>
    <w:rsid w:val="00903BC8"/>
    <w:rsid w:val="00904BB8"/>
    <w:rsid w:val="00906084"/>
    <w:rsid w:val="00907BCC"/>
    <w:rsid w:val="00907D7C"/>
    <w:rsid w:val="00911F1C"/>
    <w:rsid w:val="00912159"/>
    <w:rsid w:val="00912998"/>
    <w:rsid w:val="00914184"/>
    <w:rsid w:val="00914752"/>
    <w:rsid w:val="00914BB3"/>
    <w:rsid w:val="00915A09"/>
    <w:rsid w:val="00916F61"/>
    <w:rsid w:val="009170D2"/>
    <w:rsid w:val="00917F60"/>
    <w:rsid w:val="009204DB"/>
    <w:rsid w:val="009210EB"/>
    <w:rsid w:val="00921738"/>
    <w:rsid w:val="0092213A"/>
    <w:rsid w:val="00922F8E"/>
    <w:rsid w:val="00923A65"/>
    <w:rsid w:val="00923B8E"/>
    <w:rsid w:val="00924F82"/>
    <w:rsid w:val="00925084"/>
    <w:rsid w:val="00926235"/>
    <w:rsid w:val="009269FB"/>
    <w:rsid w:val="009270D0"/>
    <w:rsid w:val="00927829"/>
    <w:rsid w:val="00927E47"/>
    <w:rsid w:val="009307B6"/>
    <w:rsid w:val="009309F8"/>
    <w:rsid w:val="00930E56"/>
    <w:rsid w:val="009311C2"/>
    <w:rsid w:val="009319E7"/>
    <w:rsid w:val="00931A31"/>
    <w:rsid w:val="009325E9"/>
    <w:rsid w:val="00932CC4"/>
    <w:rsid w:val="00934848"/>
    <w:rsid w:val="00934B6A"/>
    <w:rsid w:val="00934EAD"/>
    <w:rsid w:val="009353F7"/>
    <w:rsid w:val="009357A8"/>
    <w:rsid w:val="00935A51"/>
    <w:rsid w:val="009377A6"/>
    <w:rsid w:val="0093797C"/>
    <w:rsid w:val="00937B47"/>
    <w:rsid w:val="0094062B"/>
    <w:rsid w:val="009430AF"/>
    <w:rsid w:val="009436A2"/>
    <w:rsid w:val="009451D2"/>
    <w:rsid w:val="00945599"/>
    <w:rsid w:val="00945F1B"/>
    <w:rsid w:val="00945F3F"/>
    <w:rsid w:val="00946DBB"/>
    <w:rsid w:val="00946F23"/>
    <w:rsid w:val="0094740D"/>
    <w:rsid w:val="00947A1D"/>
    <w:rsid w:val="009502EB"/>
    <w:rsid w:val="00951DEE"/>
    <w:rsid w:val="00951E0A"/>
    <w:rsid w:val="009529A2"/>
    <w:rsid w:val="00953234"/>
    <w:rsid w:val="00953B8E"/>
    <w:rsid w:val="00953E6B"/>
    <w:rsid w:val="0095416A"/>
    <w:rsid w:val="00954305"/>
    <w:rsid w:val="009543BE"/>
    <w:rsid w:val="00954413"/>
    <w:rsid w:val="00954466"/>
    <w:rsid w:val="00954F67"/>
    <w:rsid w:val="009553C7"/>
    <w:rsid w:val="00955907"/>
    <w:rsid w:val="0095695D"/>
    <w:rsid w:val="00956A0D"/>
    <w:rsid w:val="00957EB0"/>
    <w:rsid w:val="009614F1"/>
    <w:rsid w:val="009621AA"/>
    <w:rsid w:val="009623C0"/>
    <w:rsid w:val="0096306A"/>
    <w:rsid w:val="00964528"/>
    <w:rsid w:val="009668AF"/>
    <w:rsid w:val="0096729A"/>
    <w:rsid w:val="00967B92"/>
    <w:rsid w:val="00967EDC"/>
    <w:rsid w:val="0097125A"/>
    <w:rsid w:val="009716F9"/>
    <w:rsid w:val="00972468"/>
    <w:rsid w:val="00972817"/>
    <w:rsid w:val="00972BDC"/>
    <w:rsid w:val="009737DD"/>
    <w:rsid w:val="00973C69"/>
    <w:rsid w:val="009757E0"/>
    <w:rsid w:val="00976622"/>
    <w:rsid w:val="0097696A"/>
    <w:rsid w:val="00976E4F"/>
    <w:rsid w:val="00980802"/>
    <w:rsid w:val="00980D0C"/>
    <w:rsid w:val="00980E02"/>
    <w:rsid w:val="00981778"/>
    <w:rsid w:val="00982242"/>
    <w:rsid w:val="009822C2"/>
    <w:rsid w:val="009828EA"/>
    <w:rsid w:val="00983502"/>
    <w:rsid w:val="00983ECC"/>
    <w:rsid w:val="00984188"/>
    <w:rsid w:val="009843F8"/>
    <w:rsid w:val="00984C47"/>
    <w:rsid w:val="009854A0"/>
    <w:rsid w:val="00986015"/>
    <w:rsid w:val="00986623"/>
    <w:rsid w:val="00986FAB"/>
    <w:rsid w:val="009872BB"/>
    <w:rsid w:val="00987502"/>
    <w:rsid w:val="00987D4E"/>
    <w:rsid w:val="00990001"/>
    <w:rsid w:val="00990C83"/>
    <w:rsid w:val="00992A54"/>
    <w:rsid w:val="00993A7D"/>
    <w:rsid w:val="00993B2C"/>
    <w:rsid w:val="009943B2"/>
    <w:rsid w:val="00995092"/>
    <w:rsid w:val="00995764"/>
    <w:rsid w:val="00995B87"/>
    <w:rsid w:val="009975F4"/>
    <w:rsid w:val="009A07AF"/>
    <w:rsid w:val="009A0BB0"/>
    <w:rsid w:val="009A1FDB"/>
    <w:rsid w:val="009A27A8"/>
    <w:rsid w:val="009A2E3F"/>
    <w:rsid w:val="009A62C2"/>
    <w:rsid w:val="009A71FA"/>
    <w:rsid w:val="009A730D"/>
    <w:rsid w:val="009A74DF"/>
    <w:rsid w:val="009A77E1"/>
    <w:rsid w:val="009A7C56"/>
    <w:rsid w:val="009B0EBD"/>
    <w:rsid w:val="009B1336"/>
    <w:rsid w:val="009B220A"/>
    <w:rsid w:val="009B2470"/>
    <w:rsid w:val="009B2BB0"/>
    <w:rsid w:val="009B3784"/>
    <w:rsid w:val="009B3840"/>
    <w:rsid w:val="009B5053"/>
    <w:rsid w:val="009B5B77"/>
    <w:rsid w:val="009B5EE2"/>
    <w:rsid w:val="009C09B5"/>
    <w:rsid w:val="009C0A8E"/>
    <w:rsid w:val="009C17C0"/>
    <w:rsid w:val="009C207E"/>
    <w:rsid w:val="009C22C8"/>
    <w:rsid w:val="009C22E5"/>
    <w:rsid w:val="009C3052"/>
    <w:rsid w:val="009C33FC"/>
    <w:rsid w:val="009C3848"/>
    <w:rsid w:val="009C3B78"/>
    <w:rsid w:val="009C439F"/>
    <w:rsid w:val="009C464C"/>
    <w:rsid w:val="009C4C85"/>
    <w:rsid w:val="009C654D"/>
    <w:rsid w:val="009C657D"/>
    <w:rsid w:val="009C6D38"/>
    <w:rsid w:val="009C751E"/>
    <w:rsid w:val="009C7772"/>
    <w:rsid w:val="009C7A3F"/>
    <w:rsid w:val="009D0049"/>
    <w:rsid w:val="009D018D"/>
    <w:rsid w:val="009D043F"/>
    <w:rsid w:val="009D04C5"/>
    <w:rsid w:val="009D04E6"/>
    <w:rsid w:val="009D0DC7"/>
    <w:rsid w:val="009D2C0D"/>
    <w:rsid w:val="009D5203"/>
    <w:rsid w:val="009D5CD5"/>
    <w:rsid w:val="009D655B"/>
    <w:rsid w:val="009D6F11"/>
    <w:rsid w:val="009D7647"/>
    <w:rsid w:val="009D765B"/>
    <w:rsid w:val="009D7C08"/>
    <w:rsid w:val="009E0512"/>
    <w:rsid w:val="009E0926"/>
    <w:rsid w:val="009E09BA"/>
    <w:rsid w:val="009E0B44"/>
    <w:rsid w:val="009E0D41"/>
    <w:rsid w:val="009E0E78"/>
    <w:rsid w:val="009E0F87"/>
    <w:rsid w:val="009E1068"/>
    <w:rsid w:val="009E2C2D"/>
    <w:rsid w:val="009E2E11"/>
    <w:rsid w:val="009E35EB"/>
    <w:rsid w:val="009E39D0"/>
    <w:rsid w:val="009E4005"/>
    <w:rsid w:val="009E4467"/>
    <w:rsid w:val="009E5D39"/>
    <w:rsid w:val="009E5E9E"/>
    <w:rsid w:val="009E60E8"/>
    <w:rsid w:val="009E6183"/>
    <w:rsid w:val="009E61C6"/>
    <w:rsid w:val="009E6494"/>
    <w:rsid w:val="009E67A4"/>
    <w:rsid w:val="009E7906"/>
    <w:rsid w:val="009F07FD"/>
    <w:rsid w:val="009F22AA"/>
    <w:rsid w:val="009F23E2"/>
    <w:rsid w:val="009F2458"/>
    <w:rsid w:val="009F47F0"/>
    <w:rsid w:val="009F49BC"/>
    <w:rsid w:val="009F4A58"/>
    <w:rsid w:val="009F4B8F"/>
    <w:rsid w:val="009F4E12"/>
    <w:rsid w:val="009F7160"/>
    <w:rsid w:val="00A003D5"/>
    <w:rsid w:val="00A01427"/>
    <w:rsid w:val="00A015CF"/>
    <w:rsid w:val="00A019C1"/>
    <w:rsid w:val="00A02CF6"/>
    <w:rsid w:val="00A04211"/>
    <w:rsid w:val="00A05529"/>
    <w:rsid w:val="00A05B13"/>
    <w:rsid w:val="00A05F15"/>
    <w:rsid w:val="00A061CC"/>
    <w:rsid w:val="00A06430"/>
    <w:rsid w:val="00A06EA0"/>
    <w:rsid w:val="00A06FD3"/>
    <w:rsid w:val="00A07954"/>
    <w:rsid w:val="00A07ED0"/>
    <w:rsid w:val="00A10958"/>
    <w:rsid w:val="00A10B2A"/>
    <w:rsid w:val="00A10CE9"/>
    <w:rsid w:val="00A11104"/>
    <w:rsid w:val="00A12689"/>
    <w:rsid w:val="00A127E7"/>
    <w:rsid w:val="00A12DB1"/>
    <w:rsid w:val="00A13099"/>
    <w:rsid w:val="00A13184"/>
    <w:rsid w:val="00A13A1E"/>
    <w:rsid w:val="00A13BCD"/>
    <w:rsid w:val="00A141AA"/>
    <w:rsid w:val="00A143A8"/>
    <w:rsid w:val="00A146B2"/>
    <w:rsid w:val="00A14B13"/>
    <w:rsid w:val="00A14D96"/>
    <w:rsid w:val="00A14E81"/>
    <w:rsid w:val="00A155F0"/>
    <w:rsid w:val="00A1608A"/>
    <w:rsid w:val="00A21A68"/>
    <w:rsid w:val="00A22074"/>
    <w:rsid w:val="00A220CD"/>
    <w:rsid w:val="00A22FEC"/>
    <w:rsid w:val="00A234C6"/>
    <w:rsid w:val="00A235C1"/>
    <w:rsid w:val="00A23CEB"/>
    <w:rsid w:val="00A23F2C"/>
    <w:rsid w:val="00A245A3"/>
    <w:rsid w:val="00A24715"/>
    <w:rsid w:val="00A247B5"/>
    <w:rsid w:val="00A24F54"/>
    <w:rsid w:val="00A26BEB"/>
    <w:rsid w:val="00A26EBA"/>
    <w:rsid w:val="00A27965"/>
    <w:rsid w:val="00A3097D"/>
    <w:rsid w:val="00A309B9"/>
    <w:rsid w:val="00A31156"/>
    <w:rsid w:val="00A31691"/>
    <w:rsid w:val="00A31DE8"/>
    <w:rsid w:val="00A32237"/>
    <w:rsid w:val="00A335B7"/>
    <w:rsid w:val="00A338A1"/>
    <w:rsid w:val="00A3390E"/>
    <w:rsid w:val="00A3466A"/>
    <w:rsid w:val="00A34BE1"/>
    <w:rsid w:val="00A35DDC"/>
    <w:rsid w:val="00A3745D"/>
    <w:rsid w:val="00A377B2"/>
    <w:rsid w:val="00A37E2E"/>
    <w:rsid w:val="00A37F18"/>
    <w:rsid w:val="00A4005F"/>
    <w:rsid w:val="00A403F0"/>
    <w:rsid w:val="00A40D1C"/>
    <w:rsid w:val="00A431CC"/>
    <w:rsid w:val="00A43486"/>
    <w:rsid w:val="00A43CEB"/>
    <w:rsid w:val="00A43F33"/>
    <w:rsid w:val="00A44BC3"/>
    <w:rsid w:val="00A45A8A"/>
    <w:rsid w:val="00A463AD"/>
    <w:rsid w:val="00A466B5"/>
    <w:rsid w:val="00A50C78"/>
    <w:rsid w:val="00A51353"/>
    <w:rsid w:val="00A51833"/>
    <w:rsid w:val="00A53339"/>
    <w:rsid w:val="00A53570"/>
    <w:rsid w:val="00A54451"/>
    <w:rsid w:val="00A55CD4"/>
    <w:rsid w:val="00A5724A"/>
    <w:rsid w:val="00A574EF"/>
    <w:rsid w:val="00A5771A"/>
    <w:rsid w:val="00A57A6E"/>
    <w:rsid w:val="00A6162C"/>
    <w:rsid w:val="00A6167E"/>
    <w:rsid w:val="00A629F9"/>
    <w:rsid w:val="00A65D13"/>
    <w:rsid w:val="00A66D40"/>
    <w:rsid w:val="00A6715C"/>
    <w:rsid w:val="00A67572"/>
    <w:rsid w:val="00A70E21"/>
    <w:rsid w:val="00A71B1F"/>
    <w:rsid w:val="00A72513"/>
    <w:rsid w:val="00A732E3"/>
    <w:rsid w:val="00A734DA"/>
    <w:rsid w:val="00A73FF1"/>
    <w:rsid w:val="00A741DF"/>
    <w:rsid w:val="00A74445"/>
    <w:rsid w:val="00A77AD0"/>
    <w:rsid w:val="00A80794"/>
    <w:rsid w:val="00A8140D"/>
    <w:rsid w:val="00A81EA8"/>
    <w:rsid w:val="00A8247E"/>
    <w:rsid w:val="00A83016"/>
    <w:rsid w:val="00A833D6"/>
    <w:rsid w:val="00A83F72"/>
    <w:rsid w:val="00A84886"/>
    <w:rsid w:val="00A84D5F"/>
    <w:rsid w:val="00A85399"/>
    <w:rsid w:val="00A86283"/>
    <w:rsid w:val="00A86872"/>
    <w:rsid w:val="00A868F8"/>
    <w:rsid w:val="00A8717E"/>
    <w:rsid w:val="00A902D3"/>
    <w:rsid w:val="00A90C80"/>
    <w:rsid w:val="00A90DB3"/>
    <w:rsid w:val="00A90F20"/>
    <w:rsid w:val="00A91954"/>
    <w:rsid w:val="00A925B6"/>
    <w:rsid w:val="00A9261C"/>
    <w:rsid w:val="00A92D88"/>
    <w:rsid w:val="00A93A02"/>
    <w:rsid w:val="00A943C1"/>
    <w:rsid w:val="00A94B01"/>
    <w:rsid w:val="00A960BF"/>
    <w:rsid w:val="00A971D5"/>
    <w:rsid w:val="00A976C6"/>
    <w:rsid w:val="00A97D16"/>
    <w:rsid w:val="00AA0DD5"/>
    <w:rsid w:val="00AA10F5"/>
    <w:rsid w:val="00AA121B"/>
    <w:rsid w:val="00AA21DB"/>
    <w:rsid w:val="00AA2C30"/>
    <w:rsid w:val="00AA2DF3"/>
    <w:rsid w:val="00AA3199"/>
    <w:rsid w:val="00AA32A2"/>
    <w:rsid w:val="00AA370A"/>
    <w:rsid w:val="00AA4DD4"/>
    <w:rsid w:val="00AA5221"/>
    <w:rsid w:val="00AA5A83"/>
    <w:rsid w:val="00AA68FA"/>
    <w:rsid w:val="00AA6AA6"/>
    <w:rsid w:val="00AB0087"/>
    <w:rsid w:val="00AB0A38"/>
    <w:rsid w:val="00AB0F24"/>
    <w:rsid w:val="00AB1499"/>
    <w:rsid w:val="00AB3794"/>
    <w:rsid w:val="00AB5694"/>
    <w:rsid w:val="00AB5AA9"/>
    <w:rsid w:val="00AB60DB"/>
    <w:rsid w:val="00AB6586"/>
    <w:rsid w:val="00AB6EB2"/>
    <w:rsid w:val="00AB7272"/>
    <w:rsid w:val="00AB772C"/>
    <w:rsid w:val="00AC0125"/>
    <w:rsid w:val="00AC065C"/>
    <w:rsid w:val="00AC06ED"/>
    <w:rsid w:val="00AC088E"/>
    <w:rsid w:val="00AC0922"/>
    <w:rsid w:val="00AC1094"/>
    <w:rsid w:val="00AC354F"/>
    <w:rsid w:val="00AC35D7"/>
    <w:rsid w:val="00AC3DB6"/>
    <w:rsid w:val="00AC41BC"/>
    <w:rsid w:val="00AC41FC"/>
    <w:rsid w:val="00AC44B8"/>
    <w:rsid w:val="00AC4575"/>
    <w:rsid w:val="00AC464B"/>
    <w:rsid w:val="00AC5110"/>
    <w:rsid w:val="00AC5BFF"/>
    <w:rsid w:val="00AC5F27"/>
    <w:rsid w:val="00AC60A9"/>
    <w:rsid w:val="00AC704B"/>
    <w:rsid w:val="00AC77B3"/>
    <w:rsid w:val="00AD0B41"/>
    <w:rsid w:val="00AD0F84"/>
    <w:rsid w:val="00AD2005"/>
    <w:rsid w:val="00AD2877"/>
    <w:rsid w:val="00AD2B9F"/>
    <w:rsid w:val="00AD2DFC"/>
    <w:rsid w:val="00AD2E57"/>
    <w:rsid w:val="00AD37EA"/>
    <w:rsid w:val="00AD380B"/>
    <w:rsid w:val="00AD3F5E"/>
    <w:rsid w:val="00AD42AA"/>
    <w:rsid w:val="00AD50DD"/>
    <w:rsid w:val="00AD67CF"/>
    <w:rsid w:val="00AD77FD"/>
    <w:rsid w:val="00AD7D9D"/>
    <w:rsid w:val="00AE0F54"/>
    <w:rsid w:val="00AE156D"/>
    <w:rsid w:val="00AE1ECA"/>
    <w:rsid w:val="00AE201C"/>
    <w:rsid w:val="00AE2710"/>
    <w:rsid w:val="00AE2CC2"/>
    <w:rsid w:val="00AE40FD"/>
    <w:rsid w:val="00AE46E2"/>
    <w:rsid w:val="00AE4969"/>
    <w:rsid w:val="00AE5FFF"/>
    <w:rsid w:val="00AE6024"/>
    <w:rsid w:val="00AE6363"/>
    <w:rsid w:val="00AE6B73"/>
    <w:rsid w:val="00AE6C29"/>
    <w:rsid w:val="00AE6FAE"/>
    <w:rsid w:val="00AE745F"/>
    <w:rsid w:val="00AE7B7F"/>
    <w:rsid w:val="00AF052A"/>
    <w:rsid w:val="00AF0BAD"/>
    <w:rsid w:val="00AF1142"/>
    <w:rsid w:val="00AF16D5"/>
    <w:rsid w:val="00AF1A60"/>
    <w:rsid w:val="00AF2627"/>
    <w:rsid w:val="00AF3480"/>
    <w:rsid w:val="00AF353A"/>
    <w:rsid w:val="00AF3586"/>
    <w:rsid w:val="00AF3618"/>
    <w:rsid w:val="00AF37A8"/>
    <w:rsid w:val="00AF3C73"/>
    <w:rsid w:val="00AF4AF4"/>
    <w:rsid w:val="00AF4BC1"/>
    <w:rsid w:val="00AF4C69"/>
    <w:rsid w:val="00AF5039"/>
    <w:rsid w:val="00AF5405"/>
    <w:rsid w:val="00AF71DC"/>
    <w:rsid w:val="00AF7695"/>
    <w:rsid w:val="00AF7736"/>
    <w:rsid w:val="00B03664"/>
    <w:rsid w:val="00B0489C"/>
    <w:rsid w:val="00B04CEE"/>
    <w:rsid w:val="00B05AAB"/>
    <w:rsid w:val="00B06793"/>
    <w:rsid w:val="00B06A0A"/>
    <w:rsid w:val="00B075C5"/>
    <w:rsid w:val="00B07A23"/>
    <w:rsid w:val="00B07B21"/>
    <w:rsid w:val="00B102F2"/>
    <w:rsid w:val="00B10BDA"/>
    <w:rsid w:val="00B10FA1"/>
    <w:rsid w:val="00B114FA"/>
    <w:rsid w:val="00B125EB"/>
    <w:rsid w:val="00B12A9A"/>
    <w:rsid w:val="00B1328B"/>
    <w:rsid w:val="00B1344E"/>
    <w:rsid w:val="00B141AA"/>
    <w:rsid w:val="00B151D8"/>
    <w:rsid w:val="00B15AFE"/>
    <w:rsid w:val="00B15C72"/>
    <w:rsid w:val="00B1657C"/>
    <w:rsid w:val="00B17582"/>
    <w:rsid w:val="00B20039"/>
    <w:rsid w:val="00B2019A"/>
    <w:rsid w:val="00B204F3"/>
    <w:rsid w:val="00B209A0"/>
    <w:rsid w:val="00B20A46"/>
    <w:rsid w:val="00B21900"/>
    <w:rsid w:val="00B21DD6"/>
    <w:rsid w:val="00B230EE"/>
    <w:rsid w:val="00B237E9"/>
    <w:rsid w:val="00B23F64"/>
    <w:rsid w:val="00B250C4"/>
    <w:rsid w:val="00B25443"/>
    <w:rsid w:val="00B25912"/>
    <w:rsid w:val="00B27B0D"/>
    <w:rsid w:val="00B30777"/>
    <w:rsid w:val="00B30F5D"/>
    <w:rsid w:val="00B310BC"/>
    <w:rsid w:val="00B31E63"/>
    <w:rsid w:val="00B330A1"/>
    <w:rsid w:val="00B34101"/>
    <w:rsid w:val="00B348BD"/>
    <w:rsid w:val="00B34CBE"/>
    <w:rsid w:val="00B35183"/>
    <w:rsid w:val="00B353CB"/>
    <w:rsid w:val="00B36531"/>
    <w:rsid w:val="00B366EF"/>
    <w:rsid w:val="00B36BCF"/>
    <w:rsid w:val="00B36FE8"/>
    <w:rsid w:val="00B3704F"/>
    <w:rsid w:val="00B37052"/>
    <w:rsid w:val="00B37AF1"/>
    <w:rsid w:val="00B37F71"/>
    <w:rsid w:val="00B4097F"/>
    <w:rsid w:val="00B416BC"/>
    <w:rsid w:val="00B41DBC"/>
    <w:rsid w:val="00B429EB"/>
    <w:rsid w:val="00B433A2"/>
    <w:rsid w:val="00B44075"/>
    <w:rsid w:val="00B44327"/>
    <w:rsid w:val="00B44332"/>
    <w:rsid w:val="00B443DB"/>
    <w:rsid w:val="00B457F7"/>
    <w:rsid w:val="00B46847"/>
    <w:rsid w:val="00B46AD4"/>
    <w:rsid w:val="00B46CD5"/>
    <w:rsid w:val="00B50E44"/>
    <w:rsid w:val="00B512FE"/>
    <w:rsid w:val="00B51D54"/>
    <w:rsid w:val="00B53C35"/>
    <w:rsid w:val="00B53E7E"/>
    <w:rsid w:val="00B549FF"/>
    <w:rsid w:val="00B54B61"/>
    <w:rsid w:val="00B54C0A"/>
    <w:rsid w:val="00B5570A"/>
    <w:rsid w:val="00B57381"/>
    <w:rsid w:val="00B5756B"/>
    <w:rsid w:val="00B57815"/>
    <w:rsid w:val="00B607CC"/>
    <w:rsid w:val="00B60D9A"/>
    <w:rsid w:val="00B627CD"/>
    <w:rsid w:val="00B628C8"/>
    <w:rsid w:val="00B62F8F"/>
    <w:rsid w:val="00B63B19"/>
    <w:rsid w:val="00B6462D"/>
    <w:rsid w:val="00B65AE9"/>
    <w:rsid w:val="00B661C7"/>
    <w:rsid w:val="00B6620F"/>
    <w:rsid w:val="00B663C3"/>
    <w:rsid w:val="00B6690C"/>
    <w:rsid w:val="00B66E73"/>
    <w:rsid w:val="00B670E6"/>
    <w:rsid w:val="00B70F00"/>
    <w:rsid w:val="00B71196"/>
    <w:rsid w:val="00B71606"/>
    <w:rsid w:val="00B71A34"/>
    <w:rsid w:val="00B72161"/>
    <w:rsid w:val="00B72809"/>
    <w:rsid w:val="00B730FB"/>
    <w:rsid w:val="00B73197"/>
    <w:rsid w:val="00B7337C"/>
    <w:rsid w:val="00B73444"/>
    <w:rsid w:val="00B736D0"/>
    <w:rsid w:val="00B741CF"/>
    <w:rsid w:val="00B74D85"/>
    <w:rsid w:val="00B752CB"/>
    <w:rsid w:val="00B755E5"/>
    <w:rsid w:val="00B75FAB"/>
    <w:rsid w:val="00B771FC"/>
    <w:rsid w:val="00B779EF"/>
    <w:rsid w:val="00B77E98"/>
    <w:rsid w:val="00B80BFF"/>
    <w:rsid w:val="00B8246E"/>
    <w:rsid w:val="00B82A4A"/>
    <w:rsid w:val="00B82C4D"/>
    <w:rsid w:val="00B82FC2"/>
    <w:rsid w:val="00B843CB"/>
    <w:rsid w:val="00B84A08"/>
    <w:rsid w:val="00B84D67"/>
    <w:rsid w:val="00B8538D"/>
    <w:rsid w:val="00B8632E"/>
    <w:rsid w:val="00B87315"/>
    <w:rsid w:val="00B8739C"/>
    <w:rsid w:val="00B87787"/>
    <w:rsid w:val="00B87C27"/>
    <w:rsid w:val="00B90D1F"/>
    <w:rsid w:val="00B90D33"/>
    <w:rsid w:val="00B90E6E"/>
    <w:rsid w:val="00B91140"/>
    <w:rsid w:val="00B928A6"/>
    <w:rsid w:val="00B92A55"/>
    <w:rsid w:val="00B93743"/>
    <w:rsid w:val="00B93E5D"/>
    <w:rsid w:val="00B95303"/>
    <w:rsid w:val="00B955DC"/>
    <w:rsid w:val="00B957D5"/>
    <w:rsid w:val="00B95BDE"/>
    <w:rsid w:val="00B96ACF"/>
    <w:rsid w:val="00B97312"/>
    <w:rsid w:val="00B97AFD"/>
    <w:rsid w:val="00B97C88"/>
    <w:rsid w:val="00BA0623"/>
    <w:rsid w:val="00BA131D"/>
    <w:rsid w:val="00BA18C7"/>
    <w:rsid w:val="00BA1C7B"/>
    <w:rsid w:val="00BA1C9C"/>
    <w:rsid w:val="00BA23BD"/>
    <w:rsid w:val="00BA2B62"/>
    <w:rsid w:val="00BA2FA1"/>
    <w:rsid w:val="00BA38B6"/>
    <w:rsid w:val="00BA49E4"/>
    <w:rsid w:val="00BA5761"/>
    <w:rsid w:val="00BA61DD"/>
    <w:rsid w:val="00BA6C92"/>
    <w:rsid w:val="00BB1730"/>
    <w:rsid w:val="00BB32A1"/>
    <w:rsid w:val="00BB367B"/>
    <w:rsid w:val="00BB3A8A"/>
    <w:rsid w:val="00BB40A2"/>
    <w:rsid w:val="00BB46D3"/>
    <w:rsid w:val="00BB4AF3"/>
    <w:rsid w:val="00BB54A7"/>
    <w:rsid w:val="00BB68E0"/>
    <w:rsid w:val="00BB6E87"/>
    <w:rsid w:val="00BC25D7"/>
    <w:rsid w:val="00BC3084"/>
    <w:rsid w:val="00BC3E9E"/>
    <w:rsid w:val="00BC4211"/>
    <w:rsid w:val="00BC61B5"/>
    <w:rsid w:val="00BC6730"/>
    <w:rsid w:val="00BC7798"/>
    <w:rsid w:val="00BD09C3"/>
    <w:rsid w:val="00BD0BD0"/>
    <w:rsid w:val="00BD123A"/>
    <w:rsid w:val="00BD2ED0"/>
    <w:rsid w:val="00BD486E"/>
    <w:rsid w:val="00BD50F9"/>
    <w:rsid w:val="00BD5F0D"/>
    <w:rsid w:val="00BD6729"/>
    <w:rsid w:val="00BD739B"/>
    <w:rsid w:val="00BD7E68"/>
    <w:rsid w:val="00BE0092"/>
    <w:rsid w:val="00BE0F4F"/>
    <w:rsid w:val="00BE10A0"/>
    <w:rsid w:val="00BE1454"/>
    <w:rsid w:val="00BE1850"/>
    <w:rsid w:val="00BE1EE8"/>
    <w:rsid w:val="00BE2A16"/>
    <w:rsid w:val="00BE2F32"/>
    <w:rsid w:val="00BE43B9"/>
    <w:rsid w:val="00BE5440"/>
    <w:rsid w:val="00BE602B"/>
    <w:rsid w:val="00BE6BC8"/>
    <w:rsid w:val="00BE6F8E"/>
    <w:rsid w:val="00BE7CCE"/>
    <w:rsid w:val="00BF094A"/>
    <w:rsid w:val="00BF0CE6"/>
    <w:rsid w:val="00BF0F62"/>
    <w:rsid w:val="00BF1030"/>
    <w:rsid w:val="00BF212C"/>
    <w:rsid w:val="00BF2583"/>
    <w:rsid w:val="00BF275C"/>
    <w:rsid w:val="00BF2A10"/>
    <w:rsid w:val="00BF302F"/>
    <w:rsid w:val="00BF3626"/>
    <w:rsid w:val="00BF3C39"/>
    <w:rsid w:val="00BF4A62"/>
    <w:rsid w:val="00BF4DAB"/>
    <w:rsid w:val="00BF4FA9"/>
    <w:rsid w:val="00BF51C6"/>
    <w:rsid w:val="00BF66EC"/>
    <w:rsid w:val="00BF72F0"/>
    <w:rsid w:val="00BF797F"/>
    <w:rsid w:val="00C0087A"/>
    <w:rsid w:val="00C01E70"/>
    <w:rsid w:val="00C01F6D"/>
    <w:rsid w:val="00C02E05"/>
    <w:rsid w:val="00C030F5"/>
    <w:rsid w:val="00C032EF"/>
    <w:rsid w:val="00C0416C"/>
    <w:rsid w:val="00C06096"/>
    <w:rsid w:val="00C06968"/>
    <w:rsid w:val="00C07420"/>
    <w:rsid w:val="00C10266"/>
    <w:rsid w:val="00C10CDB"/>
    <w:rsid w:val="00C10F6C"/>
    <w:rsid w:val="00C11A8B"/>
    <w:rsid w:val="00C11BE5"/>
    <w:rsid w:val="00C12671"/>
    <w:rsid w:val="00C1380A"/>
    <w:rsid w:val="00C14788"/>
    <w:rsid w:val="00C159B2"/>
    <w:rsid w:val="00C16B3C"/>
    <w:rsid w:val="00C17723"/>
    <w:rsid w:val="00C17736"/>
    <w:rsid w:val="00C220B2"/>
    <w:rsid w:val="00C22E75"/>
    <w:rsid w:val="00C238C9"/>
    <w:rsid w:val="00C23A62"/>
    <w:rsid w:val="00C24808"/>
    <w:rsid w:val="00C24869"/>
    <w:rsid w:val="00C24D92"/>
    <w:rsid w:val="00C24EAD"/>
    <w:rsid w:val="00C253DB"/>
    <w:rsid w:val="00C2543D"/>
    <w:rsid w:val="00C2633F"/>
    <w:rsid w:val="00C26CFD"/>
    <w:rsid w:val="00C270B7"/>
    <w:rsid w:val="00C31EAC"/>
    <w:rsid w:val="00C347F8"/>
    <w:rsid w:val="00C357F4"/>
    <w:rsid w:val="00C36061"/>
    <w:rsid w:val="00C360F5"/>
    <w:rsid w:val="00C36339"/>
    <w:rsid w:val="00C36590"/>
    <w:rsid w:val="00C401AB"/>
    <w:rsid w:val="00C41C63"/>
    <w:rsid w:val="00C42066"/>
    <w:rsid w:val="00C42122"/>
    <w:rsid w:val="00C435C4"/>
    <w:rsid w:val="00C43E9B"/>
    <w:rsid w:val="00C44198"/>
    <w:rsid w:val="00C44F47"/>
    <w:rsid w:val="00C45140"/>
    <w:rsid w:val="00C46088"/>
    <w:rsid w:val="00C5028B"/>
    <w:rsid w:val="00C50399"/>
    <w:rsid w:val="00C5093C"/>
    <w:rsid w:val="00C509C2"/>
    <w:rsid w:val="00C5116D"/>
    <w:rsid w:val="00C51CF0"/>
    <w:rsid w:val="00C52C0E"/>
    <w:rsid w:val="00C53224"/>
    <w:rsid w:val="00C54698"/>
    <w:rsid w:val="00C54CD4"/>
    <w:rsid w:val="00C54E0F"/>
    <w:rsid w:val="00C55B7B"/>
    <w:rsid w:val="00C55DBE"/>
    <w:rsid w:val="00C578C8"/>
    <w:rsid w:val="00C57F92"/>
    <w:rsid w:val="00C607C6"/>
    <w:rsid w:val="00C621B3"/>
    <w:rsid w:val="00C63B8D"/>
    <w:rsid w:val="00C64D19"/>
    <w:rsid w:val="00C656BF"/>
    <w:rsid w:val="00C65BB2"/>
    <w:rsid w:val="00C66358"/>
    <w:rsid w:val="00C67725"/>
    <w:rsid w:val="00C72EBB"/>
    <w:rsid w:val="00C7304F"/>
    <w:rsid w:val="00C73954"/>
    <w:rsid w:val="00C74769"/>
    <w:rsid w:val="00C74A7A"/>
    <w:rsid w:val="00C74F44"/>
    <w:rsid w:val="00C74F82"/>
    <w:rsid w:val="00C76AB8"/>
    <w:rsid w:val="00C771BF"/>
    <w:rsid w:val="00C778AD"/>
    <w:rsid w:val="00C77DC8"/>
    <w:rsid w:val="00C802C9"/>
    <w:rsid w:val="00C8037E"/>
    <w:rsid w:val="00C83147"/>
    <w:rsid w:val="00C8320D"/>
    <w:rsid w:val="00C83583"/>
    <w:rsid w:val="00C83A08"/>
    <w:rsid w:val="00C83F1D"/>
    <w:rsid w:val="00C84322"/>
    <w:rsid w:val="00C843B6"/>
    <w:rsid w:val="00C846BC"/>
    <w:rsid w:val="00C84C1F"/>
    <w:rsid w:val="00C85A5B"/>
    <w:rsid w:val="00C8613E"/>
    <w:rsid w:val="00C864B8"/>
    <w:rsid w:val="00C87E7B"/>
    <w:rsid w:val="00C90EA4"/>
    <w:rsid w:val="00C925BC"/>
    <w:rsid w:val="00C9306F"/>
    <w:rsid w:val="00C93523"/>
    <w:rsid w:val="00C93739"/>
    <w:rsid w:val="00C95E13"/>
    <w:rsid w:val="00C97F8B"/>
    <w:rsid w:val="00CA020B"/>
    <w:rsid w:val="00CA161F"/>
    <w:rsid w:val="00CA173A"/>
    <w:rsid w:val="00CA1A04"/>
    <w:rsid w:val="00CA22F2"/>
    <w:rsid w:val="00CA25B1"/>
    <w:rsid w:val="00CA285E"/>
    <w:rsid w:val="00CA3270"/>
    <w:rsid w:val="00CA3770"/>
    <w:rsid w:val="00CA37C8"/>
    <w:rsid w:val="00CA3AEB"/>
    <w:rsid w:val="00CA47C9"/>
    <w:rsid w:val="00CA63C0"/>
    <w:rsid w:val="00CA6FD4"/>
    <w:rsid w:val="00CA71C9"/>
    <w:rsid w:val="00CB044F"/>
    <w:rsid w:val="00CB057F"/>
    <w:rsid w:val="00CB0667"/>
    <w:rsid w:val="00CB1A54"/>
    <w:rsid w:val="00CB1DB8"/>
    <w:rsid w:val="00CB208E"/>
    <w:rsid w:val="00CB3712"/>
    <w:rsid w:val="00CB4574"/>
    <w:rsid w:val="00CB6038"/>
    <w:rsid w:val="00CB66EE"/>
    <w:rsid w:val="00CB69F6"/>
    <w:rsid w:val="00CB7235"/>
    <w:rsid w:val="00CB72DF"/>
    <w:rsid w:val="00CC038B"/>
    <w:rsid w:val="00CC0469"/>
    <w:rsid w:val="00CC0DBC"/>
    <w:rsid w:val="00CC15FB"/>
    <w:rsid w:val="00CC1C40"/>
    <w:rsid w:val="00CC2736"/>
    <w:rsid w:val="00CC2838"/>
    <w:rsid w:val="00CC3437"/>
    <w:rsid w:val="00CC3662"/>
    <w:rsid w:val="00CC392C"/>
    <w:rsid w:val="00CC5037"/>
    <w:rsid w:val="00CC57EC"/>
    <w:rsid w:val="00CC5F5A"/>
    <w:rsid w:val="00CC65D9"/>
    <w:rsid w:val="00CC6923"/>
    <w:rsid w:val="00CC7E0A"/>
    <w:rsid w:val="00CD0946"/>
    <w:rsid w:val="00CD0B20"/>
    <w:rsid w:val="00CD0B92"/>
    <w:rsid w:val="00CD0E17"/>
    <w:rsid w:val="00CD1174"/>
    <w:rsid w:val="00CD28AE"/>
    <w:rsid w:val="00CD2FF7"/>
    <w:rsid w:val="00CD380E"/>
    <w:rsid w:val="00CD3851"/>
    <w:rsid w:val="00CD3C9B"/>
    <w:rsid w:val="00CD3EA5"/>
    <w:rsid w:val="00CD4C51"/>
    <w:rsid w:val="00CD5337"/>
    <w:rsid w:val="00CD53B3"/>
    <w:rsid w:val="00CD556E"/>
    <w:rsid w:val="00CD579A"/>
    <w:rsid w:val="00CD5851"/>
    <w:rsid w:val="00CD5A15"/>
    <w:rsid w:val="00CD62FE"/>
    <w:rsid w:val="00CD68AC"/>
    <w:rsid w:val="00CD69F7"/>
    <w:rsid w:val="00CD6B16"/>
    <w:rsid w:val="00CD77FA"/>
    <w:rsid w:val="00CD7CBC"/>
    <w:rsid w:val="00CE005D"/>
    <w:rsid w:val="00CE0725"/>
    <w:rsid w:val="00CE1331"/>
    <w:rsid w:val="00CE1B58"/>
    <w:rsid w:val="00CE1B74"/>
    <w:rsid w:val="00CE2F4D"/>
    <w:rsid w:val="00CE3D60"/>
    <w:rsid w:val="00CE3FC1"/>
    <w:rsid w:val="00CE44D8"/>
    <w:rsid w:val="00CE45C2"/>
    <w:rsid w:val="00CE46FD"/>
    <w:rsid w:val="00CE6BC6"/>
    <w:rsid w:val="00CE7616"/>
    <w:rsid w:val="00CE7919"/>
    <w:rsid w:val="00CE7A45"/>
    <w:rsid w:val="00CF0255"/>
    <w:rsid w:val="00CF0E6C"/>
    <w:rsid w:val="00CF12CD"/>
    <w:rsid w:val="00CF1AFD"/>
    <w:rsid w:val="00CF1F89"/>
    <w:rsid w:val="00CF2683"/>
    <w:rsid w:val="00CF32FD"/>
    <w:rsid w:val="00CF379B"/>
    <w:rsid w:val="00CF3B1D"/>
    <w:rsid w:val="00CF43E8"/>
    <w:rsid w:val="00CF6325"/>
    <w:rsid w:val="00CF7165"/>
    <w:rsid w:val="00CF7509"/>
    <w:rsid w:val="00CF7B65"/>
    <w:rsid w:val="00D0038F"/>
    <w:rsid w:val="00D00FF1"/>
    <w:rsid w:val="00D010ED"/>
    <w:rsid w:val="00D01208"/>
    <w:rsid w:val="00D01B9D"/>
    <w:rsid w:val="00D02525"/>
    <w:rsid w:val="00D026E1"/>
    <w:rsid w:val="00D03C21"/>
    <w:rsid w:val="00D0412C"/>
    <w:rsid w:val="00D042C3"/>
    <w:rsid w:val="00D044D4"/>
    <w:rsid w:val="00D0506A"/>
    <w:rsid w:val="00D064F4"/>
    <w:rsid w:val="00D073B1"/>
    <w:rsid w:val="00D07689"/>
    <w:rsid w:val="00D11710"/>
    <w:rsid w:val="00D1261F"/>
    <w:rsid w:val="00D126C0"/>
    <w:rsid w:val="00D127BC"/>
    <w:rsid w:val="00D1375D"/>
    <w:rsid w:val="00D1462B"/>
    <w:rsid w:val="00D14B8C"/>
    <w:rsid w:val="00D14FEF"/>
    <w:rsid w:val="00D16A9C"/>
    <w:rsid w:val="00D16C52"/>
    <w:rsid w:val="00D171A5"/>
    <w:rsid w:val="00D1763C"/>
    <w:rsid w:val="00D200AF"/>
    <w:rsid w:val="00D200CF"/>
    <w:rsid w:val="00D2022B"/>
    <w:rsid w:val="00D20E11"/>
    <w:rsid w:val="00D21313"/>
    <w:rsid w:val="00D21E1F"/>
    <w:rsid w:val="00D222BE"/>
    <w:rsid w:val="00D22BC6"/>
    <w:rsid w:val="00D26351"/>
    <w:rsid w:val="00D3026F"/>
    <w:rsid w:val="00D304DF"/>
    <w:rsid w:val="00D31058"/>
    <w:rsid w:val="00D311FF"/>
    <w:rsid w:val="00D3254A"/>
    <w:rsid w:val="00D3290A"/>
    <w:rsid w:val="00D3303B"/>
    <w:rsid w:val="00D33041"/>
    <w:rsid w:val="00D332F6"/>
    <w:rsid w:val="00D3395C"/>
    <w:rsid w:val="00D33E1D"/>
    <w:rsid w:val="00D346AE"/>
    <w:rsid w:val="00D349BC"/>
    <w:rsid w:val="00D3508E"/>
    <w:rsid w:val="00D35AF9"/>
    <w:rsid w:val="00D36503"/>
    <w:rsid w:val="00D367D0"/>
    <w:rsid w:val="00D37A07"/>
    <w:rsid w:val="00D4110B"/>
    <w:rsid w:val="00D43DA6"/>
    <w:rsid w:val="00D4451D"/>
    <w:rsid w:val="00D44F66"/>
    <w:rsid w:val="00D460C3"/>
    <w:rsid w:val="00D4638E"/>
    <w:rsid w:val="00D469D3"/>
    <w:rsid w:val="00D46A1A"/>
    <w:rsid w:val="00D46D94"/>
    <w:rsid w:val="00D470A6"/>
    <w:rsid w:val="00D47C4B"/>
    <w:rsid w:val="00D50306"/>
    <w:rsid w:val="00D50C13"/>
    <w:rsid w:val="00D51546"/>
    <w:rsid w:val="00D51A9E"/>
    <w:rsid w:val="00D52897"/>
    <w:rsid w:val="00D52DE7"/>
    <w:rsid w:val="00D53197"/>
    <w:rsid w:val="00D54DE9"/>
    <w:rsid w:val="00D54E82"/>
    <w:rsid w:val="00D5571C"/>
    <w:rsid w:val="00D55BA8"/>
    <w:rsid w:val="00D5760D"/>
    <w:rsid w:val="00D57D03"/>
    <w:rsid w:val="00D60072"/>
    <w:rsid w:val="00D6031D"/>
    <w:rsid w:val="00D6094A"/>
    <w:rsid w:val="00D61803"/>
    <w:rsid w:val="00D6326B"/>
    <w:rsid w:val="00D633C9"/>
    <w:rsid w:val="00D638FD"/>
    <w:rsid w:val="00D63FC8"/>
    <w:rsid w:val="00D64112"/>
    <w:rsid w:val="00D64FFD"/>
    <w:rsid w:val="00D65E68"/>
    <w:rsid w:val="00D66FBD"/>
    <w:rsid w:val="00D67431"/>
    <w:rsid w:val="00D703C1"/>
    <w:rsid w:val="00D706F2"/>
    <w:rsid w:val="00D70DB2"/>
    <w:rsid w:val="00D722B3"/>
    <w:rsid w:val="00D72992"/>
    <w:rsid w:val="00D72CE7"/>
    <w:rsid w:val="00D73938"/>
    <w:rsid w:val="00D74456"/>
    <w:rsid w:val="00D74CC9"/>
    <w:rsid w:val="00D76301"/>
    <w:rsid w:val="00D766C5"/>
    <w:rsid w:val="00D76E3D"/>
    <w:rsid w:val="00D8227A"/>
    <w:rsid w:val="00D82663"/>
    <w:rsid w:val="00D82821"/>
    <w:rsid w:val="00D82E1C"/>
    <w:rsid w:val="00D83062"/>
    <w:rsid w:val="00D846FA"/>
    <w:rsid w:val="00D8549C"/>
    <w:rsid w:val="00D85AA5"/>
    <w:rsid w:val="00D86458"/>
    <w:rsid w:val="00D86463"/>
    <w:rsid w:val="00D868CD"/>
    <w:rsid w:val="00D91054"/>
    <w:rsid w:val="00D91D2F"/>
    <w:rsid w:val="00D91F0F"/>
    <w:rsid w:val="00D93270"/>
    <w:rsid w:val="00D936B4"/>
    <w:rsid w:val="00D937D6"/>
    <w:rsid w:val="00D93C4C"/>
    <w:rsid w:val="00D93CF7"/>
    <w:rsid w:val="00D94093"/>
    <w:rsid w:val="00D945CD"/>
    <w:rsid w:val="00D94A5D"/>
    <w:rsid w:val="00D94BB1"/>
    <w:rsid w:val="00D957EF"/>
    <w:rsid w:val="00D95E6D"/>
    <w:rsid w:val="00D96D65"/>
    <w:rsid w:val="00D96E69"/>
    <w:rsid w:val="00D97339"/>
    <w:rsid w:val="00D977EA"/>
    <w:rsid w:val="00D97CE6"/>
    <w:rsid w:val="00DA0699"/>
    <w:rsid w:val="00DA0A6A"/>
    <w:rsid w:val="00DA13B4"/>
    <w:rsid w:val="00DA3666"/>
    <w:rsid w:val="00DA40F9"/>
    <w:rsid w:val="00DA4BA2"/>
    <w:rsid w:val="00DA582E"/>
    <w:rsid w:val="00DA5C58"/>
    <w:rsid w:val="00DA6576"/>
    <w:rsid w:val="00DA6BA6"/>
    <w:rsid w:val="00DA6D5F"/>
    <w:rsid w:val="00DA6FEB"/>
    <w:rsid w:val="00DB0CA9"/>
    <w:rsid w:val="00DB0D50"/>
    <w:rsid w:val="00DB1350"/>
    <w:rsid w:val="00DB1F2A"/>
    <w:rsid w:val="00DB2746"/>
    <w:rsid w:val="00DB2FD8"/>
    <w:rsid w:val="00DB3AAE"/>
    <w:rsid w:val="00DB464F"/>
    <w:rsid w:val="00DB53C7"/>
    <w:rsid w:val="00DB7314"/>
    <w:rsid w:val="00DB7542"/>
    <w:rsid w:val="00DC00AB"/>
    <w:rsid w:val="00DC1041"/>
    <w:rsid w:val="00DC1572"/>
    <w:rsid w:val="00DC1CE2"/>
    <w:rsid w:val="00DC28C4"/>
    <w:rsid w:val="00DC350E"/>
    <w:rsid w:val="00DC40DC"/>
    <w:rsid w:val="00DC5732"/>
    <w:rsid w:val="00DC60DC"/>
    <w:rsid w:val="00DC6A28"/>
    <w:rsid w:val="00DC6D44"/>
    <w:rsid w:val="00DC758B"/>
    <w:rsid w:val="00DC7FF4"/>
    <w:rsid w:val="00DD0706"/>
    <w:rsid w:val="00DD075B"/>
    <w:rsid w:val="00DD0FB9"/>
    <w:rsid w:val="00DD1CD2"/>
    <w:rsid w:val="00DD2953"/>
    <w:rsid w:val="00DD321F"/>
    <w:rsid w:val="00DD3CFE"/>
    <w:rsid w:val="00DD441C"/>
    <w:rsid w:val="00DD5D9E"/>
    <w:rsid w:val="00DE078B"/>
    <w:rsid w:val="00DE0A3E"/>
    <w:rsid w:val="00DE1472"/>
    <w:rsid w:val="00DE24EE"/>
    <w:rsid w:val="00DE283F"/>
    <w:rsid w:val="00DE454F"/>
    <w:rsid w:val="00DE4F44"/>
    <w:rsid w:val="00DE6DE4"/>
    <w:rsid w:val="00DE7310"/>
    <w:rsid w:val="00DE73C3"/>
    <w:rsid w:val="00DE755B"/>
    <w:rsid w:val="00DE762C"/>
    <w:rsid w:val="00DE780D"/>
    <w:rsid w:val="00DE7880"/>
    <w:rsid w:val="00DE7FD1"/>
    <w:rsid w:val="00DF01C1"/>
    <w:rsid w:val="00DF1C32"/>
    <w:rsid w:val="00DF38C4"/>
    <w:rsid w:val="00DF4231"/>
    <w:rsid w:val="00DF4BCD"/>
    <w:rsid w:val="00DF5278"/>
    <w:rsid w:val="00DF59CB"/>
    <w:rsid w:val="00DF6839"/>
    <w:rsid w:val="00DF734D"/>
    <w:rsid w:val="00DF79DB"/>
    <w:rsid w:val="00DF7F55"/>
    <w:rsid w:val="00E00317"/>
    <w:rsid w:val="00E00389"/>
    <w:rsid w:val="00E026DD"/>
    <w:rsid w:val="00E02B6E"/>
    <w:rsid w:val="00E03904"/>
    <w:rsid w:val="00E03935"/>
    <w:rsid w:val="00E04166"/>
    <w:rsid w:val="00E042DE"/>
    <w:rsid w:val="00E047C4"/>
    <w:rsid w:val="00E04879"/>
    <w:rsid w:val="00E04AFA"/>
    <w:rsid w:val="00E0589B"/>
    <w:rsid w:val="00E06ABB"/>
    <w:rsid w:val="00E06C84"/>
    <w:rsid w:val="00E06D70"/>
    <w:rsid w:val="00E07571"/>
    <w:rsid w:val="00E07C66"/>
    <w:rsid w:val="00E10025"/>
    <w:rsid w:val="00E10B1F"/>
    <w:rsid w:val="00E10FFB"/>
    <w:rsid w:val="00E11648"/>
    <w:rsid w:val="00E11799"/>
    <w:rsid w:val="00E1189C"/>
    <w:rsid w:val="00E11EAD"/>
    <w:rsid w:val="00E13AB6"/>
    <w:rsid w:val="00E1453E"/>
    <w:rsid w:val="00E161F8"/>
    <w:rsid w:val="00E16936"/>
    <w:rsid w:val="00E16E4B"/>
    <w:rsid w:val="00E1768B"/>
    <w:rsid w:val="00E17E83"/>
    <w:rsid w:val="00E17F51"/>
    <w:rsid w:val="00E20B64"/>
    <w:rsid w:val="00E20C3E"/>
    <w:rsid w:val="00E25341"/>
    <w:rsid w:val="00E26156"/>
    <w:rsid w:val="00E27182"/>
    <w:rsid w:val="00E27E30"/>
    <w:rsid w:val="00E30683"/>
    <w:rsid w:val="00E30AEB"/>
    <w:rsid w:val="00E3187F"/>
    <w:rsid w:val="00E3189A"/>
    <w:rsid w:val="00E3256C"/>
    <w:rsid w:val="00E328EE"/>
    <w:rsid w:val="00E33550"/>
    <w:rsid w:val="00E33B27"/>
    <w:rsid w:val="00E33DBB"/>
    <w:rsid w:val="00E3490E"/>
    <w:rsid w:val="00E35099"/>
    <w:rsid w:val="00E350CE"/>
    <w:rsid w:val="00E35334"/>
    <w:rsid w:val="00E3542C"/>
    <w:rsid w:val="00E355DD"/>
    <w:rsid w:val="00E35EBB"/>
    <w:rsid w:val="00E36FC1"/>
    <w:rsid w:val="00E373B4"/>
    <w:rsid w:val="00E40010"/>
    <w:rsid w:val="00E40635"/>
    <w:rsid w:val="00E4106F"/>
    <w:rsid w:val="00E4210C"/>
    <w:rsid w:val="00E421E3"/>
    <w:rsid w:val="00E4253B"/>
    <w:rsid w:val="00E434D6"/>
    <w:rsid w:val="00E43706"/>
    <w:rsid w:val="00E439F4"/>
    <w:rsid w:val="00E43DE2"/>
    <w:rsid w:val="00E43EAD"/>
    <w:rsid w:val="00E446A1"/>
    <w:rsid w:val="00E4489F"/>
    <w:rsid w:val="00E44EDF"/>
    <w:rsid w:val="00E459DA"/>
    <w:rsid w:val="00E45C53"/>
    <w:rsid w:val="00E460FB"/>
    <w:rsid w:val="00E47343"/>
    <w:rsid w:val="00E47627"/>
    <w:rsid w:val="00E50A08"/>
    <w:rsid w:val="00E51B59"/>
    <w:rsid w:val="00E52A3B"/>
    <w:rsid w:val="00E52F69"/>
    <w:rsid w:val="00E5364D"/>
    <w:rsid w:val="00E546C0"/>
    <w:rsid w:val="00E5480C"/>
    <w:rsid w:val="00E6071C"/>
    <w:rsid w:val="00E60B1E"/>
    <w:rsid w:val="00E612A2"/>
    <w:rsid w:val="00E613C2"/>
    <w:rsid w:val="00E61CBB"/>
    <w:rsid w:val="00E61ED0"/>
    <w:rsid w:val="00E62710"/>
    <w:rsid w:val="00E62BDB"/>
    <w:rsid w:val="00E633F8"/>
    <w:rsid w:val="00E6392D"/>
    <w:rsid w:val="00E645BB"/>
    <w:rsid w:val="00E6540F"/>
    <w:rsid w:val="00E65778"/>
    <w:rsid w:val="00E657BE"/>
    <w:rsid w:val="00E65EA2"/>
    <w:rsid w:val="00E65F98"/>
    <w:rsid w:val="00E675BE"/>
    <w:rsid w:val="00E67E04"/>
    <w:rsid w:val="00E7039E"/>
    <w:rsid w:val="00E70442"/>
    <w:rsid w:val="00E70505"/>
    <w:rsid w:val="00E7059A"/>
    <w:rsid w:val="00E7064E"/>
    <w:rsid w:val="00E7169E"/>
    <w:rsid w:val="00E71D62"/>
    <w:rsid w:val="00E72AB8"/>
    <w:rsid w:val="00E73246"/>
    <w:rsid w:val="00E73414"/>
    <w:rsid w:val="00E73A83"/>
    <w:rsid w:val="00E73B5A"/>
    <w:rsid w:val="00E744F9"/>
    <w:rsid w:val="00E74BEE"/>
    <w:rsid w:val="00E7557C"/>
    <w:rsid w:val="00E75894"/>
    <w:rsid w:val="00E77521"/>
    <w:rsid w:val="00E800E9"/>
    <w:rsid w:val="00E80365"/>
    <w:rsid w:val="00E80DA0"/>
    <w:rsid w:val="00E82168"/>
    <w:rsid w:val="00E82211"/>
    <w:rsid w:val="00E82B43"/>
    <w:rsid w:val="00E82FE0"/>
    <w:rsid w:val="00E84220"/>
    <w:rsid w:val="00E845D4"/>
    <w:rsid w:val="00E851F0"/>
    <w:rsid w:val="00E85C8E"/>
    <w:rsid w:val="00E86205"/>
    <w:rsid w:val="00E87F53"/>
    <w:rsid w:val="00E91FB5"/>
    <w:rsid w:val="00E9226A"/>
    <w:rsid w:val="00E9270B"/>
    <w:rsid w:val="00E9274E"/>
    <w:rsid w:val="00E92BAA"/>
    <w:rsid w:val="00E93626"/>
    <w:rsid w:val="00E93F57"/>
    <w:rsid w:val="00E9433A"/>
    <w:rsid w:val="00E956DE"/>
    <w:rsid w:val="00E95A94"/>
    <w:rsid w:val="00E966C4"/>
    <w:rsid w:val="00E966E6"/>
    <w:rsid w:val="00E96FC1"/>
    <w:rsid w:val="00EA0676"/>
    <w:rsid w:val="00EA12A1"/>
    <w:rsid w:val="00EA1632"/>
    <w:rsid w:val="00EA2629"/>
    <w:rsid w:val="00EA30C4"/>
    <w:rsid w:val="00EA43B1"/>
    <w:rsid w:val="00EA45DD"/>
    <w:rsid w:val="00EA46AE"/>
    <w:rsid w:val="00EA5084"/>
    <w:rsid w:val="00EA538C"/>
    <w:rsid w:val="00EA5994"/>
    <w:rsid w:val="00EA6F94"/>
    <w:rsid w:val="00EA7168"/>
    <w:rsid w:val="00EA7C44"/>
    <w:rsid w:val="00EB133E"/>
    <w:rsid w:val="00EB19F7"/>
    <w:rsid w:val="00EB2BAD"/>
    <w:rsid w:val="00EB368E"/>
    <w:rsid w:val="00EB372D"/>
    <w:rsid w:val="00EB3B3C"/>
    <w:rsid w:val="00EB53CB"/>
    <w:rsid w:val="00EB5E15"/>
    <w:rsid w:val="00EB6611"/>
    <w:rsid w:val="00EB79CF"/>
    <w:rsid w:val="00EB7A89"/>
    <w:rsid w:val="00EC0171"/>
    <w:rsid w:val="00EC0299"/>
    <w:rsid w:val="00EC11F0"/>
    <w:rsid w:val="00EC1725"/>
    <w:rsid w:val="00EC236D"/>
    <w:rsid w:val="00EC27E2"/>
    <w:rsid w:val="00EC4409"/>
    <w:rsid w:val="00EC4D22"/>
    <w:rsid w:val="00EC5110"/>
    <w:rsid w:val="00EC58A7"/>
    <w:rsid w:val="00EC6DBE"/>
    <w:rsid w:val="00EC772E"/>
    <w:rsid w:val="00ED066F"/>
    <w:rsid w:val="00ED1EDF"/>
    <w:rsid w:val="00ED32CA"/>
    <w:rsid w:val="00ED3F08"/>
    <w:rsid w:val="00ED4CCC"/>
    <w:rsid w:val="00ED5369"/>
    <w:rsid w:val="00ED6B8F"/>
    <w:rsid w:val="00ED6F46"/>
    <w:rsid w:val="00ED79DD"/>
    <w:rsid w:val="00ED7ADC"/>
    <w:rsid w:val="00EE1CA7"/>
    <w:rsid w:val="00EE2097"/>
    <w:rsid w:val="00EE2DEF"/>
    <w:rsid w:val="00EE3171"/>
    <w:rsid w:val="00EE31FA"/>
    <w:rsid w:val="00EE3573"/>
    <w:rsid w:val="00EE3F11"/>
    <w:rsid w:val="00EE4508"/>
    <w:rsid w:val="00EE45B8"/>
    <w:rsid w:val="00EE476C"/>
    <w:rsid w:val="00EE572D"/>
    <w:rsid w:val="00EE7A98"/>
    <w:rsid w:val="00EE7CD6"/>
    <w:rsid w:val="00EE7E06"/>
    <w:rsid w:val="00EF0E5F"/>
    <w:rsid w:val="00EF112A"/>
    <w:rsid w:val="00EF15CA"/>
    <w:rsid w:val="00EF19E0"/>
    <w:rsid w:val="00EF1B3F"/>
    <w:rsid w:val="00EF1FF1"/>
    <w:rsid w:val="00EF20D3"/>
    <w:rsid w:val="00EF2433"/>
    <w:rsid w:val="00EF2B70"/>
    <w:rsid w:val="00EF3921"/>
    <w:rsid w:val="00EF3FA6"/>
    <w:rsid w:val="00EF4309"/>
    <w:rsid w:val="00EF4F57"/>
    <w:rsid w:val="00EF6012"/>
    <w:rsid w:val="00EF6C49"/>
    <w:rsid w:val="00EF6E28"/>
    <w:rsid w:val="00EF70B9"/>
    <w:rsid w:val="00EF7566"/>
    <w:rsid w:val="00F000DE"/>
    <w:rsid w:val="00F003A5"/>
    <w:rsid w:val="00F00C6F"/>
    <w:rsid w:val="00F01248"/>
    <w:rsid w:val="00F01262"/>
    <w:rsid w:val="00F02EC6"/>
    <w:rsid w:val="00F043C9"/>
    <w:rsid w:val="00F060E9"/>
    <w:rsid w:val="00F065A8"/>
    <w:rsid w:val="00F06632"/>
    <w:rsid w:val="00F067AA"/>
    <w:rsid w:val="00F07174"/>
    <w:rsid w:val="00F075A2"/>
    <w:rsid w:val="00F07971"/>
    <w:rsid w:val="00F07F7D"/>
    <w:rsid w:val="00F1016F"/>
    <w:rsid w:val="00F10380"/>
    <w:rsid w:val="00F10BB2"/>
    <w:rsid w:val="00F10CF0"/>
    <w:rsid w:val="00F11A7C"/>
    <w:rsid w:val="00F12856"/>
    <w:rsid w:val="00F12CA1"/>
    <w:rsid w:val="00F14444"/>
    <w:rsid w:val="00F15875"/>
    <w:rsid w:val="00F16900"/>
    <w:rsid w:val="00F16B50"/>
    <w:rsid w:val="00F16C3A"/>
    <w:rsid w:val="00F17C4A"/>
    <w:rsid w:val="00F17F1D"/>
    <w:rsid w:val="00F20482"/>
    <w:rsid w:val="00F2166B"/>
    <w:rsid w:val="00F21951"/>
    <w:rsid w:val="00F21B2C"/>
    <w:rsid w:val="00F21BA9"/>
    <w:rsid w:val="00F235D7"/>
    <w:rsid w:val="00F2440F"/>
    <w:rsid w:val="00F2462F"/>
    <w:rsid w:val="00F24CA4"/>
    <w:rsid w:val="00F257F4"/>
    <w:rsid w:val="00F25D1A"/>
    <w:rsid w:val="00F25D6C"/>
    <w:rsid w:val="00F26587"/>
    <w:rsid w:val="00F3008F"/>
    <w:rsid w:val="00F3138F"/>
    <w:rsid w:val="00F31725"/>
    <w:rsid w:val="00F31ACD"/>
    <w:rsid w:val="00F320EE"/>
    <w:rsid w:val="00F32486"/>
    <w:rsid w:val="00F3301B"/>
    <w:rsid w:val="00F331B7"/>
    <w:rsid w:val="00F33AA8"/>
    <w:rsid w:val="00F3401D"/>
    <w:rsid w:val="00F34228"/>
    <w:rsid w:val="00F347AA"/>
    <w:rsid w:val="00F35765"/>
    <w:rsid w:val="00F35884"/>
    <w:rsid w:val="00F35A8E"/>
    <w:rsid w:val="00F363CD"/>
    <w:rsid w:val="00F36E22"/>
    <w:rsid w:val="00F37ABD"/>
    <w:rsid w:val="00F37D2B"/>
    <w:rsid w:val="00F37DE6"/>
    <w:rsid w:val="00F409DC"/>
    <w:rsid w:val="00F40B94"/>
    <w:rsid w:val="00F40CF9"/>
    <w:rsid w:val="00F40F8C"/>
    <w:rsid w:val="00F4138F"/>
    <w:rsid w:val="00F41B3B"/>
    <w:rsid w:val="00F4286E"/>
    <w:rsid w:val="00F42882"/>
    <w:rsid w:val="00F435D3"/>
    <w:rsid w:val="00F437D4"/>
    <w:rsid w:val="00F46A7B"/>
    <w:rsid w:val="00F470CA"/>
    <w:rsid w:val="00F4716E"/>
    <w:rsid w:val="00F47270"/>
    <w:rsid w:val="00F47D1D"/>
    <w:rsid w:val="00F50401"/>
    <w:rsid w:val="00F50E83"/>
    <w:rsid w:val="00F528BB"/>
    <w:rsid w:val="00F5346F"/>
    <w:rsid w:val="00F5371B"/>
    <w:rsid w:val="00F54CC0"/>
    <w:rsid w:val="00F560FA"/>
    <w:rsid w:val="00F5633D"/>
    <w:rsid w:val="00F56DBE"/>
    <w:rsid w:val="00F56FE3"/>
    <w:rsid w:val="00F57E91"/>
    <w:rsid w:val="00F60268"/>
    <w:rsid w:val="00F61684"/>
    <w:rsid w:val="00F61C2B"/>
    <w:rsid w:val="00F6350B"/>
    <w:rsid w:val="00F64057"/>
    <w:rsid w:val="00F659A3"/>
    <w:rsid w:val="00F65CC3"/>
    <w:rsid w:val="00F66546"/>
    <w:rsid w:val="00F67C9F"/>
    <w:rsid w:val="00F717B0"/>
    <w:rsid w:val="00F71831"/>
    <w:rsid w:val="00F72B25"/>
    <w:rsid w:val="00F72CE6"/>
    <w:rsid w:val="00F734E4"/>
    <w:rsid w:val="00F74042"/>
    <w:rsid w:val="00F747CB"/>
    <w:rsid w:val="00F74D73"/>
    <w:rsid w:val="00F74DF3"/>
    <w:rsid w:val="00F75BE3"/>
    <w:rsid w:val="00F76B95"/>
    <w:rsid w:val="00F77DA6"/>
    <w:rsid w:val="00F81FD4"/>
    <w:rsid w:val="00F8482D"/>
    <w:rsid w:val="00F86384"/>
    <w:rsid w:val="00F867CE"/>
    <w:rsid w:val="00F86E09"/>
    <w:rsid w:val="00F907B2"/>
    <w:rsid w:val="00F91433"/>
    <w:rsid w:val="00F9190A"/>
    <w:rsid w:val="00F919A9"/>
    <w:rsid w:val="00F93404"/>
    <w:rsid w:val="00F936AE"/>
    <w:rsid w:val="00F936D4"/>
    <w:rsid w:val="00F9415D"/>
    <w:rsid w:val="00F95040"/>
    <w:rsid w:val="00F9545A"/>
    <w:rsid w:val="00F956B4"/>
    <w:rsid w:val="00F95E78"/>
    <w:rsid w:val="00F95F05"/>
    <w:rsid w:val="00F964EC"/>
    <w:rsid w:val="00F96EE2"/>
    <w:rsid w:val="00F97D3F"/>
    <w:rsid w:val="00FA0CB3"/>
    <w:rsid w:val="00FA1C90"/>
    <w:rsid w:val="00FA2BBE"/>
    <w:rsid w:val="00FA3C53"/>
    <w:rsid w:val="00FA4197"/>
    <w:rsid w:val="00FA4434"/>
    <w:rsid w:val="00FA4C8B"/>
    <w:rsid w:val="00FA6AC9"/>
    <w:rsid w:val="00FA7A0C"/>
    <w:rsid w:val="00FA7C43"/>
    <w:rsid w:val="00FA7C9C"/>
    <w:rsid w:val="00FB0049"/>
    <w:rsid w:val="00FB038C"/>
    <w:rsid w:val="00FB0A61"/>
    <w:rsid w:val="00FB0B57"/>
    <w:rsid w:val="00FB1113"/>
    <w:rsid w:val="00FB177C"/>
    <w:rsid w:val="00FB292A"/>
    <w:rsid w:val="00FB297D"/>
    <w:rsid w:val="00FB30DA"/>
    <w:rsid w:val="00FB3393"/>
    <w:rsid w:val="00FB6E3A"/>
    <w:rsid w:val="00FB71E2"/>
    <w:rsid w:val="00FB7E23"/>
    <w:rsid w:val="00FC2C17"/>
    <w:rsid w:val="00FC348A"/>
    <w:rsid w:val="00FC37FC"/>
    <w:rsid w:val="00FC3DAB"/>
    <w:rsid w:val="00FC41D3"/>
    <w:rsid w:val="00FC5D9E"/>
    <w:rsid w:val="00FC6225"/>
    <w:rsid w:val="00FC7C94"/>
    <w:rsid w:val="00FC7F72"/>
    <w:rsid w:val="00FD001E"/>
    <w:rsid w:val="00FD0093"/>
    <w:rsid w:val="00FD013D"/>
    <w:rsid w:val="00FD0A5C"/>
    <w:rsid w:val="00FD1587"/>
    <w:rsid w:val="00FD1598"/>
    <w:rsid w:val="00FD35C5"/>
    <w:rsid w:val="00FD3C2E"/>
    <w:rsid w:val="00FD3D2B"/>
    <w:rsid w:val="00FD4676"/>
    <w:rsid w:val="00FD581B"/>
    <w:rsid w:val="00FD5E27"/>
    <w:rsid w:val="00FD6F9C"/>
    <w:rsid w:val="00FD7B26"/>
    <w:rsid w:val="00FD7D16"/>
    <w:rsid w:val="00FE0451"/>
    <w:rsid w:val="00FE07B3"/>
    <w:rsid w:val="00FE118F"/>
    <w:rsid w:val="00FE212E"/>
    <w:rsid w:val="00FE239D"/>
    <w:rsid w:val="00FE39ED"/>
    <w:rsid w:val="00FE3DB5"/>
    <w:rsid w:val="00FE51CB"/>
    <w:rsid w:val="00FE5D37"/>
    <w:rsid w:val="00FE6286"/>
    <w:rsid w:val="00FE6F09"/>
    <w:rsid w:val="00FE73A6"/>
    <w:rsid w:val="00FE7D71"/>
    <w:rsid w:val="00FF099B"/>
    <w:rsid w:val="00FF0A3B"/>
    <w:rsid w:val="00FF1047"/>
    <w:rsid w:val="00FF28F4"/>
    <w:rsid w:val="00FF3C48"/>
    <w:rsid w:val="00FF46E2"/>
    <w:rsid w:val="00FF492D"/>
    <w:rsid w:val="00FF4B1D"/>
    <w:rsid w:val="00FF50F3"/>
    <w:rsid w:val="00FF523C"/>
    <w:rsid w:val="00FF5785"/>
    <w:rsid w:val="00FF6169"/>
    <w:rsid w:val="00FF6613"/>
    <w:rsid w:val="00FF680C"/>
    <w:rsid w:val="00FF6B7B"/>
    <w:rsid w:val="00FF7CD2"/>
    <w:rsid w:val="00FF7E3F"/>
    <w:rsid w:val="1D0FAB70"/>
    <w:rsid w:val="1E2F0319"/>
    <w:rsid w:val="1FFC4BA2"/>
    <w:rsid w:val="217F8552"/>
    <w:rsid w:val="27FB22C5"/>
    <w:rsid w:val="2B3D37B1"/>
    <w:rsid w:val="2ECD460D"/>
    <w:rsid w:val="3B3FDD39"/>
    <w:rsid w:val="3E5FC36A"/>
    <w:rsid w:val="3FDFAFC1"/>
    <w:rsid w:val="5F77B5E3"/>
    <w:rsid w:val="62BD643A"/>
    <w:rsid w:val="64FFCA2C"/>
    <w:rsid w:val="6DBEBB64"/>
    <w:rsid w:val="78E7EB8E"/>
    <w:rsid w:val="7C7DDA15"/>
    <w:rsid w:val="7DFBA572"/>
    <w:rsid w:val="7EFEE614"/>
    <w:rsid w:val="7F97B913"/>
    <w:rsid w:val="9DFEE589"/>
    <w:rsid w:val="9F3C013B"/>
    <w:rsid w:val="AD570830"/>
    <w:rsid w:val="B5FF9125"/>
    <w:rsid w:val="BED71D04"/>
    <w:rsid w:val="BF8DD19F"/>
    <w:rsid w:val="DF9D81FC"/>
    <w:rsid w:val="DFD6D6F8"/>
    <w:rsid w:val="DFF7DEE9"/>
    <w:rsid w:val="EEDFA524"/>
    <w:rsid w:val="EEFF17E9"/>
    <w:rsid w:val="EFEAAB29"/>
    <w:rsid w:val="EFEDFFF9"/>
    <w:rsid w:val="F3B78563"/>
    <w:rsid w:val="F7DFBF8E"/>
    <w:rsid w:val="F9F205E0"/>
    <w:rsid w:val="FF5A584F"/>
    <w:rsid w:val="FFBF8C6C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nos" w:hAnsi="Tinos" w:eastAsia="Tinos" w:cs="Tino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qFormat="1"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nhideWhenUsed="0" w:uiPriority="0" w:semiHidden="0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nos" w:hAnsi="Tinos" w:eastAsia="Tinos" w:cs="Tinos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.VnTimeH" w:hAnsi=".VnTimeH"/>
      <w:b/>
      <w:bCs/>
      <w:sz w:val="28"/>
    </w:rPr>
  </w:style>
  <w:style w:type="paragraph" w:styleId="3">
    <w:name w:val="heading 2"/>
    <w:basedOn w:val="1"/>
    <w:next w:val="1"/>
    <w:link w:val="117"/>
    <w:qFormat/>
    <w:uiPriority w:val="0"/>
    <w:pPr>
      <w:keepNext/>
      <w:ind w:left="1152"/>
      <w:outlineLvl w:val="1"/>
    </w:pPr>
    <w:rPr>
      <w:b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rFonts w:ascii=".VnTime" w:hAnsi=".VnTime"/>
      <w:b/>
      <w:bCs/>
      <w:sz w:val="28"/>
    </w:rPr>
  </w:style>
  <w:style w:type="paragraph" w:styleId="5">
    <w:name w:val="heading 4"/>
    <w:basedOn w:val="1"/>
    <w:next w:val="1"/>
    <w:link w:val="50"/>
    <w:qFormat/>
    <w:uiPriority w:val="0"/>
    <w:pPr>
      <w:keepNext/>
      <w:ind w:left="720"/>
      <w:jc w:val="both"/>
      <w:outlineLvl w:val="3"/>
    </w:pPr>
    <w:rPr>
      <w:b/>
      <w:sz w:val="26"/>
      <w:szCs w:val="26"/>
      <w:lang w:val="zh-CN" w:eastAsia="zh-CN"/>
    </w:rPr>
  </w:style>
  <w:style w:type="paragraph" w:styleId="6">
    <w:name w:val="heading 5"/>
    <w:basedOn w:val="1"/>
    <w:next w:val="1"/>
    <w:link w:val="51"/>
    <w:qFormat/>
    <w:uiPriority w:val="0"/>
    <w:pPr>
      <w:spacing w:before="240" w:after="120"/>
      <w:outlineLvl w:val="4"/>
    </w:pPr>
    <w:rPr>
      <w:rFonts w:ascii="Arimo" w:hAnsi="Arimo"/>
      <w:b/>
      <w:bCs/>
      <w:sz w:val="26"/>
      <w:szCs w:val="26"/>
      <w:lang w:val="en-GB" w:eastAsia="zh-CN"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rFonts w:ascii=".VnTime" w:hAnsi=".VnTime"/>
      <w:b/>
      <w:bCs/>
      <w:sz w:val="26"/>
    </w:rPr>
  </w:style>
  <w:style w:type="paragraph" w:styleId="8">
    <w:name w:val="heading 7"/>
    <w:basedOn w:val="1"/>
    <w:next w:val="1"/>
    <w:qFormat/>
    <w:uiPriority w:val="0"/>
    <w:pPr>
      <w:keepNext/>
      <w:outlineLvl w:val="6"/>
    </w:pPr>
    <w:rPr>
      <w:b/>
      <w:bCs/>
    </w:rPr>
  </w:style>
  <w:style w:type="paragraph" w:styleId="9">
    <w:name w:val="heading 8"/>
    <w:basedOn w:val="1"/>
    <w:next w:val="1"/>
    <w:link w:val="52"/>
    <w:qFormat/>
    <w:uiPriority w:val="0"/>
    <w:pPr>
      <w:keepNext/>
      <w:spacing w:after="120"/>
      <w:ind w:left="780"/>
      <w:jc w:val="both"/>
      <w:outlineLvl w:val="7"/>
    </w:pPr>
    <w:rPr>
      <w:i/>
      <w:iCs/>
      <w:sz w:val="26"/>
      <w:szCs w:val="26"/>
      <w:lang w:val="en-GB" w:eastAsia="zh-CN"/>
    </w:rPr>
  </w:style>
  <w:style w:type="paragraph" w:styleId="10">
    <w:name w:val="heading 9"/>
    <w:basedOn w:val="1"/>
    <w:next w:val="1"/>
    <w:qFormat/>
    <w:uiPriority w:val="0"/>
    <w:pPr>
      <w:keepNext/>
      <w:ind w:left="792"/>
      <w:jc w:val="center"/>
      <w:outlineLvl w:val="8"/>
    </w:pPr>
    <w:rPr>
      <w:b/>
      <w:sz w:val="26"/>
      <w:szCs w:val="26"/>
    </w:rPr>
  </w:style>
  <w:style w:type="character" w:default="1" w:styleId="37">
    <w:name w:val="Default Paragraph Font"/>
    <w:unhideWhenUsed/>
    <w:uiPriority w:val="1"/>
  </w:style>
  <w:style w:type="table" w:default="1" w:styleId="4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90"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12">
    <w:name w:val="Body Text"/>
    <w:basedOn w:val="1"/>
    <w:link w:val="159"/>
    <w:uiPriority w:val="0"/>
    <w:pPr>
      <w:jc w:val="center"/>
    </w:pPr>
    <w:rPr>
      <w:rFonts w:ascii=".VnTime" w:hAnsi=".VnTime"/>
      <w:b/>
      <w:bCs/>
      <w:sz w:val="26"/>
    </w:rPr>
  </w:style>
  <w:style w:type="paragraph" w:styleId="13">
    <w:name w:val="Body Text 2"/>
    <w:basedOn w:val="1"/>
    <w:uiPriority w:val="0"/>
    <w:pPr>
      <w:pBdr>
        <w:top w:val="single" w:color="auto" w:sz="4" w:space="8"/>
        <w:left w:val="single" w:color="auto" w:sz="4" w:space="8"/>
        <w:bottom w:val="single" w:color="auto" w:sz="4" w:space="8"/>
        <w:right w:val="single" w:color="auto" w:sz="4" w:space="8"/>
      </w:pBdr>
      <w:shd w:val="clear" w:color="auto" w:fill="C0C0C0"/>
      <w:autoSpaceDE w:val="0"/>
      <w:autoSpaceDN w:val="0"/>
      <w:adjustRightInd w:val="0"/>
      <w:spacing w:before="120"/>
      <w:jc w:val="both"/>
    </w:pPr>
    <w:rPr>
      <w:sz w:val="26"/>
      <w:szCs w:val="26"/>
    </w:rPr>
  </w:style>
  <w:style w:type="paragraph" w:styleId="14">
    <w:name w:val="Body Text 3"/>
    <w:basedOn w:val="1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before="120"/>
      <w:jc w:val="both"/>
    </w:pPr>
    <w:rPr>
      <w:sz w:val="26"/>
      <w:szCs w:val="26"/>
    </w:rPr>
  </w:style>
  <w:style w:type="paragraph" w:styleId="15">
    <w:name w:val="Body Text Indent"/>
    <w:basedOn w:val="1"/>
    <w:link w:val="160"/>
    <w:uiPriority w:val="0"/>
    <w:pPr>
      <w:ind w:left="720"/>
      <w:jc w:val="both"/>
    </w:pPr>
    <w:rPr>
      <w:rFonts w:ascii=".VnTime" w:hAnsi=".VnTime"/>
      <w:sz w:val="28"/>
    </w:rPr>
  </w:style>
  <w:style w:type="paragraph" w:styleId="16">
    <w:name w:val="Body Text Indent 2"/>
    <w:basedOn w:val="1"/>
    <w:link w:val="72"/>
    <w:uiPriority w:val="0"/>
    <w:pPr>
      <w:ind w:left="720"/>
      <w:jc w:val="both"/>
    </w:pPr>
    <w:rPr>
      <w:sz w:val="26"/>
      <w:szCs w:val="26"/>
      <w:lang w:val="zh-CN" w:eastAsia="zh-CN"/>
    </w:rPr>
  </w:style>
  <w:style w:type="paragraph" w:styleId="17">
    <w:name w:val="Body Text Indent 3"/>
    <w:basedOn w:val="1"/>
    <w:uiPriority w:val="0"/>
    <w:pPr>
      <w:ind w:left="720"/>
      <w:jc w:val="both"/>
    </w:pPr>
    <w:rPr>
      <w:b/>
      <w:sz w:val="26"/>
      <w:szCs w:val="26"/>
    </w:rPr>
  </w:style>
  <w:style w:type="paragraph" w:styleId="18">
    <w:name w:val="caption"/>
    <w:basedOn w:val="1"/>
    <w:next w:val="1"/>
    <w:qFormat/>
    <w:uiPriority w:val="0"/>
    <w:pPr>
      <w:spacing w:before="120" w:after="120"/>
      <w:jc w:val="center"/>
    </w:pPr>
    <w:rPr>
      <w:b/>
      <w:bCs/>
      <w:szCs w:val="26"/>
    </w:rPr>
  </w:style>
  <w:style w:type="paragraph" w:styleId="19">
    <w:name w:val="annotation text"/>
    <w:basedOn w:val="1"/>
    <w:link w:val="149"/>
    <w:unhideWhenUsed/>
    <w:qFormat/>
    <w:uiPriority w:val="99"/>
    <w:rPr>
      <w:sz w:val="20"/>
      <w:szCs w:val="20"/>
    </w:rPr>
  </w:style>
  <w:style w:type="paragraph" w:styleId="20">
    <w:name w:val="annotation subject"/>
    <w:basedOn w:val="19"/>
    <w:next w:val="19"/>
    <w:link w:val="150"/>
    <w:unhideWhenUsed/>
    <w:qFormat/>
    <w:uiPriority w:val="99"/>
    <w:rPr>
      <w:b/>
      <w:bCs/>
    </w:rPr>
  </w:style>
  <w:style w:type="paragraph" w:styleId="21">
    <w:name w:val="Document Map"/>
    <w:basedOn w:val="1"/>
    <w:semiHidden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22">
    <w:name w:val="footer"/>
    <w:basedOn w:val="1"/>
    <w:link w:val="70"/>
    <w:uiPriority w:val="0"/>
    <w:pPr>
      <w:tabs>
        <w:tab w:val="center" w:pos="4320"/>
        <w:tab w:val="right" w:pos="8640"/>
      </w:tabs>
    </w:pPr>
    <w:rPr>
      <w:lang w:val="zh-CN" w:eastAsia="zh-CN"/>
    </w:rPr>
  </w:style>
  <w:style w:type="paragraph" w:styleId="23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4">
    <w:name w:val="HTML Preformatted"/>
    <w:basedOn w:val="1"/>
    <w:link w:val="152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sine" w:hAnsi="Cousine" w:cs="Cousine"/>
      <w:sz w:val="20"/>
      <w:szCs w:val="20"/>
    </w:rPr>
  </w:style>
  <w:style w:type="paragraph" w:styleId="25">
    <w:name w:val="List Number"/>
    <w:basedOn w:val="1"/>
    <w:uiPriority w:val="0"/>
    <w:pPr>
      <w:tabs>
        <w:tab w:val="left" w:pos="567"/>
      </w:tabs>
      <w:spacing w:before="60" w:after="60"/>
      <w:ind w:left="567" w:hanging="567"/>
      <w:jc w:val="both"/>
    </w:pPr>
    <w:rPr>
      <w:sz w:val="26"/>
    </w:rPr>
  </w:style>
  <w:style w:type="paragraph" w:styleId="26">
    <w:name w:val="List Number 2"/>
    <w:basedOn w:val="1"/>
    <w:uiPriority w:val="0"/>
    <w:pPr>
      <w:tabs>
        <w:tab w:val="left" w:pos="720"/>
      </w:tabs>
      <w:ind w:left="720" w:hanging="360"/>
    </w:pPr>
  </w:style>
  <w:style w:type="paragraph" w:styleId="27">
    <w:name w:val="Normal (Web)"/>
    <w:basedOn w:val="1"/>
    <w:uiPriority w:val="99"/>
    <w:pPr>
      <w:spacing w:before="100" w:beforeAutospacing="1" w:after="100" w:afterAutospacing="1"/>
    </w:pPr>
  </w:style>
  <w:style w:type="paragraph" w:styleId="28">
    <w:name w:val="toc 1"/>
    <w:basedOn w:val="1"/>
    <w:next w:val="1"/>
    <w:uiPriority w:val="39"/>
  </w:style>
  <w:style w:type="paragraph" w:styleId="29">
    <w:name w:val="toc 2"/>
    <w:basedOn w:val="1"/>
    <w:next w:val="1"/>
    <w:uiPriority w:val="39"/>
    <w:pPr>
      <w:tabs>
        <w:tab w:val="left" w:pos="709"/>
        <w:tab w:val="right" w:leader="dot" w:pos="9062"/>
      </w:tabs>
    </w:pPr>
  </w:style>
  <w:style w:type="paragraph" w:styleId="30">
    <w:name w:val="toc 3"/>
    <w:basedOn w:val="1"/>
    <w:next w:val="1"/>
    <w:uiPriority w:val="39"/>
    <w:pPr>
      <w:ind w:left="480"/>
    </w:pPr>
  </w:style>
  <w:style w:type="paragraph" w:styleId="31">
    <w:name w:val="toc 4"/>
    <w:basedOn w:val="1"/>
    <w:next w:val="1"/>
    <w:unhideWhenUsed/>
    <w:qFormat/>
    <w:uiPriority w:val="39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32">
    <w:name w:val="toc 5"/>
    <w:basedOn w:val="1"/>
    <w:next w:val="1"/>
    <w:unhideWhenUsed/>
    <w:qFormat/>
    <w:uiPriority w:val="39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33">
    <w:name w:val="toc 6"/>
    <w:basedOn w:val="1"/>
    <w:next w:val="1"/>
    <w:unhideWhenUsed/>
    <w:uiPriority w:val="39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34">
    <w:name w:val="toc 7"/>
    <w:basedOn w:val="1"/>
    <w:next w:val="1"/>
    <w:unhideWhenUsed/>
    <w:qFormat/>
    <w:uiPriority w:val="39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35">
    <w:name w:val="toc 8"/>
    <w:basedOn w:val="1"/>
    <w:next w:val="1"/>
    <w:unhideWhenUsed/>
    <w:uiPriority w:val="39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36">
    <w:name w:val="toc 9"/>
    <w:basedOn w:val="1"/>
    <w:next w:val="1"/>
    <w:unhideWhenUsed/>
    <w:qFormat/>
    <w:uiPriority w:val="39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character" w:styleId="38">
    <w:name w:val="annotation reference"/>
    <w:unhideWhenUsed/>
    <w:qFormat/>
    <w:uiPriority w:val="99"/>
    <w:rPr>
      <w:sz w:val="16"/>
      <w:szCs w:val="16"/>
    </w:rPr>
  </w:style>
  <w:style w:type="character" w:styleId="39">
    <w:name w:val="Emphasis"/>
    <w:qFormat/>
    <w:uiPriority w:val="20"/>
    <w:rPr>
      <w:i/>
      <w:iCs/>
    </w:rPr>
  </w:style>
  <w:style w:type="character" w:styleId="40">
    <w:name w:val="FollowedHyperlink"/>
    <w:basedOn w:val="37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41">
    <w:name w:val="HTML Code"/>
    <w:basedOn w:val="37"/>
    <w:unhideWhenUsed/>
    <w:qFormat/>
    <w:uiPriority w:val="99"/>
    <w:rPr>
      <w:rFonts w:ascii="Cousine" w:hAnsi="Cousine" w:eastAsia="Tinos" w:cs="Cousine"/>
      <w:sz w:val="20"/>
      <w:szCs w:val="20"/>
    </w:rPr>
  </w:style>
  <w:style w:type="character" w:styleId="42">
    <w:name w:val="Hyperlink"/>
    <w:uiPriority w:val="99"/>
    <w:rPr>
      <w:color w:val="0000FF"/>
      <w:u w:val="single"/>
    </w:rPr>
  </w:style>
  <w:style w:type="character" w:styleId="43">
    <w:name w:val="page number"/>
    <w:basedOn w:val="37"/>
    <w:uiPriority w:val="0"/>
  </w:style>
  <w:style w:type="character" w:styleId="44">
    <w:name w:val="Strong"/>
    <w:qFormat/>
    <w:uiPriority w:val="22"/>
    <w:rPr>
      <w:b/>
      <w:bCs/>
    </w:rPr>
  </w:style>
  <w:style w:type="table" w:styleId="46">
    <w:name w:val="Table Grid"/>
    <w:basedOn w:val="4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7">
    <w:name w:val="Light Shading Accent 1"/>
    <w:basedOn w:val="45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48">
    <w:name w:val="Light Shading Accent 5"/>
    <w:basedOn w:val="45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49">
    <w:name w:val="Colorful Shading Accent 5"/>
    <w:basedOn w:val="45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>
        <w:tblLayout w:type="fixed"/>
      </w:tblPr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>
        <w:tblLayout w:type="fixed"/>
      </w:tblPr>
      <w:tcPr>
        <w:shd w:val="clear" w:color="auto" w:fill="B6DDE8"/>
      </w:tcPr>
    </w:tblStylePr>
    <w:tblStylePr w:type="band1Horz">
      <w:tblPr>
        <w:tblLayout w:type="fixed"/>
      </w:tblPr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customStyle="1" w:styleId="50">
    <w:name w:val="Heading 4 Char"/>
    <w:link w:val="5"/>
    <w:uiPriority w:val="0"/>
    <w:rPr>
      <w:b/>
      <w:sz w:val="26"/>
      <w:szCs w:val="26"/>
    </w:rPr>
  </w:style>
  <w:style w:type="character" w:customStyle="1" w:styleId="51">
    <w:name w:val="Heading 5 Char"/>
    <w:link w:val="6"/>
    <w:uiPriority w:val="0"/>
    <w:rPr>
      <w:rFonts w:ascii="Arimo" w:hAnsi="Arimo" w:cs="Arimo"/>
      <w:b/>
      <w:bCs/>
      <w:sz w:val="26"/>
      <w:szCs w:val="26"/>
      <w:lang w:val="en-GB"/>
    </w:rPr>
  </w:style>
  <w:style w:type="character" w:customStyle="1" w:styleId="52">
    <w:name w:val="Heading 8 Char"/>
    <w:link w:val="9"/>
    <w:uiPriority w:val="0"/>
    <w:rPr>
      <w:i/>
      <w:iCs/>
      <w:sz w:val="26"/>
      <w:szCs w:val="26"/>
      <w:lang w:val="en-GB"/>
    </w:rPr>
  </w:style>
  <w:style w:type="paragraph" w:customStyle="1" w:styleId="53">
    <w:name w:val="Doan binh thuong"/>
    <w:basedOn w:val="1"/>
    <w:uiPriority w:val="0"/>
    <w:pPr>
      <w:spacing w:before="120" w:after="120"/>
      <w:jc w:val="both"/>
    </w:pPr>
    <w:rPr>
      <w:sz w:val="26"/>
      <w:szCs w:val="20"/>
    </w:rPr>
  </w:style>
  <w:style w:type="paragraph" w:customStyle="1" w:styleId="54">
    <w:name w:val="Hinh"/>
    <w:basedOn w:val="1"/>
    <w:uiPriority w:val="0"/>
    <w:pPr>
      <w:spacing w:before="120" w:after="120"/>
      <w:jc w:val="center"/>
    </w:pPr>
    <w:rPr>
      <w:b/>
      <w:sz w:val="26"/>
      <w:szCs w:val="26"/>
    </w:rPr>
  </w:style>
  <w:style w:type="paragraph" w:customStyle="1" w:styleId="55">
    <w:name w:val="Number"/>
    <w:basedOn w:val="1"/>
    <w:uiPriority w:val="0"/>
    <w:pPr>
      <w:spacing w:before="120" w:after="120"/>
    </w:pPr>
    <w:rPr>
      <w:sz w:val="26"/>
      <w:szCs w:val="26"/>
    </w:rPr>
  </w:style>
  <w:style w:type="paragraph" w:customStyle="1" w:styleId="56">
    <w:name w:val="Nut nhon (cap 1)"/>
    <w:basedOn w:val="1"/>
    <w:uiPriority w:val="0"/>
    <w:pPr>
      <w:numPr>
        <w:ilvl w:val="0"/>
        <w:numId w:val="1"/>
      </w:numPr>
      <w:tabs>
        <w:tab w:val="left" w:pos="567"/>
      </w:tabs>
      <w:spacing w:before="120" w:after="120"/>
      <w:jc w:val="both"/>
    </w:pPr>
    <w:rPr>
      <w:bCs/>
      <w:color w:val="3E3E3E"/>
      <w:sz w:val="26"/>
      <w:szCs w:val="20"/>
      <w:lang w:val="vi-VN"/>
    </w:rPr>
  </w:style>
  <w:style w:type="paragraph" w:customStyle="1" w:styleId="57">
    <w:name w:val="Nut tron (cap 3)"/>
    <w:basedOn w:val="1"/>
    <w:uiPriority w:val="0"/>
    <w:pPr>
      <w:spacing w:before="120" w:after="120"/>
      <w:jc w:val="both"/>
    </w:pPr>
    <w:rPr>
      <w:sz w:val="26"/>
      <w:szCs w:val="26"/>
    </w:rPr>
  </w:style>
  <w:style w:type="paragraph" w:customStyle="1" w:styleId="58">
    <w:name w:val="Nut Vuong (cap 2)"/>
    <w:basedOn w:val="1"/>
    <w:uiPriority w:val="0"/>
    <w:pPr>
      <w:numPr>
        <w:ilvl w:val="0"/>
        <w:numId w:val="2"/>
      </w:numPr>
      <w:tabs>
        <w:tab w:val="left" w:pos="1134"/>
        <w:tab w:val="left" w:pos="4320"/>
      </w:tabs>
      <w:spacing w:before="120" w:after="120"/>
      <w:jc w:val="both"/>
    </w:pPr>
    <w:rPr>
      <w:sz w:val="26"/>
      <w:szCs w:val="26"/>
    </w:rPr>
  </w:style>
  <w:style w:type="character" w:customStyle="1" w:styleId="59">
    <w:name w:val="Ten chuong"/>
    <w:uiPriority w:val="0"/>
    <w:rPr>
      <w:rFonts w:ascii="Tinos" w:hAnsi="Tinos"/>
      <w:b/>
      <w:bCs/>
      <w:sz w:val="40"/>
      <w:szCs w:val="40"/>
    </w:rPr>
  </w:style>
  <w:style w:type="paragraph" w:customStyle="1" w:styleId="60">
    <w:name w:val="Ten tieu de"/>
    <w:basedOn w:val="1"/>
    <w:link w:val="61"/>
    <w:uiPriority w:val="0"/>
    <w:pPr>
      <w:jc w:val="both"/>
    </w:pPr>
    <w:rPr>
      <w:b/>
      <w:sz w:val="28"/>
      <w:szCs w:val="26"/>
      <w:lang w:val="zh-CN" w:eastAsia="zh-CN"/>
    </w:rPr>
  </w:style>
  <w:style w:type="character" w:customStyle="1" w:styleId="61">
    <w:name w:val="Ten tieu de Char"/>
    <w:link w:val="60"/>
    <w:uiPriority w:val="0"/>
    <w:rPr>
      <w:b/>
      <w:sz w:val="28"/>
      <w:szCs w:val="26"/>
    </w:rPr>
  </w:style>
  <w:style w:type="character" w:customStyle="1" w:styleId="62">
    <w:name w:val="In Dam Char"/>
    <w:uiPriority w:val="0"/>
    <w:rPr>
      <w:b/>
      <w:sz w:val="26"/>
      <w:szCs w:val="26"/>
      <w:lang w:val="en-US" w:eastAsia="en-US" w:bidi="ar-SA"/>
    </w:rPr>
  </w:style>
  <w:style w:type="paragraph" w:customStyle="1" w:styleId="63">
    <w:name w:val="Doan cap 2"/>
    <w:basedOn w:val="56"/>
    <w:uiPriority w:val="0"/>
    <w:pPr>
      <w:numPr>
        <w:ilvl w:val="0"/>
        <w:numId w:val="0"/>
      </w:numPr>
      <w:tabs>
        <w:tab w:val="clear" w:pos="1134"/>
      </w:tabs>
      <w:spacing w:before="240"/>
      <w:ind w:left="567"/>
    </w:pPr>
  </w:style>
  <w:style w:type="character" w:customStyle="1" w:styleId="64">
    <w:name w:val="Nut nhon (cap 1) Char"/>
    <w:uiPriority w:val="0"/>
    <w:rPr>
      <w:sz w:val="26"/>
      <w:szCs w:val="26"/>
      <w:lang w:val="en-US" w:eastAsia="en-US" w:bidi="ar-SA"/>
    </w:rPr>
  </w:style>
  <w:style w:type="paragraph" w:customStyle="1" w:styleId="65">
    <w:name w:val="Number cap 2"/>
    <w:basedOn w:val="1"/>
    <w:uiPriority w:val="0"/>
    <w:pPr>
      <w:tabs>
        <w:tab w:val="left" w:pos="1080"/>
      </w:tabs>
      <w:spacing w:before="60" w:after="60"/>
      <w:ind w:left="1078" w:hanging="539"/>
    </w:pPr>
    <w:rPr>
      <w:sz w:val="26"/>
      <w:szCs w:val="26"/>
    </w:rPr>
  </w:style>
  <w:style w:type="character" w:customStyle="1" w:styleId="66">
    <w:name w:val="Doan binh thuong Char"/>
    <w:qFormat/>
    <w:uiPriority w:val="0"/>
    <w:rPr>
      <w:sz w:val="26"/>
      <w:lang w:val="en-US" w:eastAsia="en-US" w:bidi="ar-SA"/>
    </w:rPr>
  </w:style>
  <w:style w:type="paragraph" w:customStyle="1" w:styleId="67">
    <w:name w:val="Chu y"/>
    <w:basedOn w:val="1"/>
    <w:uiPriority w:val="0"/>
    <w:pPr>
      <w:pBdr>
        <w:top w:val="single" w:color="auto" w:sz="4" w:space="3"/>
        <w:left w:val="single" w:color="auto" w:sz="4" w:space="5"/>
        <w:bottom w:val="single" w:color="auto" w:sz="4" w:space="3"/>
        <w:right w:val="single" w:color="auto" w:sz="4" w:space="5"/>
      </w:pBdr>
      <w:shd w:val="pct10" w:color="auto" w:fill="auto"/>
      <w:spacing w:before="120" w:after="120"/>
      <w:ind w:left="113" w:right="113"/>
      <w:jc w:val="both"/>
    </w:pPr>
    <w:rPr>
      <w:i/>
      <w:sz w:val="26"/>
      <w:szCs w:val="26"/>
    </w:rPr>
  </w:style>
  <w:style w:type="paragraph" w:customStyle="1" w:styleId="68">
    <w:name w:val="number"/>
    <w:basedOn w:val="1"/>
    <w:uiPriority w:val="0"/>
    <w:pPr>
      <w:tabs>
        <w:tab w:val="left" w:pos="540"/>
        <w:tab w:val="left" w:pos="1647"/>
      </w:tabs>
      <w:spacing w:before="120" w:after="60"/>
      <w:ind w:left="1647" w:hanging="567"/>
      <w:jc w:val="both"/>
    </w:pPr>
    <w:rPr>
      <w:sz w:val="26"/>
      <w:szCs w:val="26"/>
    </w:rPr>
  </w:style>
  <w:style w:type="paragraph" w:customStyle="1" w:styleId="69">
    <w:name w:val="Number cap 1"/>
    <w:basedOn w:val="1"/>
    <w:uiPriority w:val="0"/>
    <w:pPr>
      <w:tabs>
        <w:tab w:val="left" w:pos="567"/>
      </w:tabs>
      <w:spacing w:before="120" w:after="120"/>
      <w:ind w:left="567" w:hanging="567"/>
    </w:pPr>
    <w:rPr>
      <w:sz w:val="26"/>
      <w:szCs w:val="26"/>
    </w:rPr>
  </w:style>
  <w:style w:type="character" w:customStyle="1" w:styleId="70">
    <w:name w:val="Footer Char"/>
    <w:link w:val="22"/>
    <w:uiPriority w:val="0"/>
    <w:rPr>
      <w:sz w:val="24"/>
      <w:szCs w:val="24"/>
    </w:rPr>
  </w:style>
  <w:style w:type="character" w:customStyle="1" w:styleId="71">
    <w:name w:val="List Number Char Char"/>
    <w:uiPriority w:val="0"/>
    <w:rPr>
      <w:sz w:val="26"/>
      <w:szCs w:val="24"/>
      <w:lang w:val="en-US" w:eastAsia="en-US" w:bidi="ar-SA"/>
    </w:rPr>
  </w:style>
  <w:style w:type="character" w:customStyle="1" w:styleId="72">
    <w:name w:val="Body Text Indent 2 Char"/>
    <w:link w:val="16"/>
    <w:uiPriority w:val="0"/>
    <w:rPr>
      <w:sz w:val="26"/>
      <w:szCs w:val="26"/>
    </w:rPr>
  </w:style>
  <w:style w:type="paragraph" w:customStyle="1" w:styleId="73">
    <w:name w:val="noi dung"/>
    <w:basedOn w:val="1"/>
    <w:uiPriority w:val="0"/>
    <w:pPr>
      <w:autoSpaceDE w:val="0"/>
      <w:autoSpaceDN w:val="0"/>
      <w:adjustRightInd w:val="0"/>
      <w:spacing w:before="120" w:after="120"/>
      <w:jc w:val="both"/>
    </w:pPr>
    <w:rPr>
      <w:iCs/>
      <w:sz w:val="26"/>
      <w:szCs w:val="26"/>
    </w:rPr>
  </w:style>
  <w:style w:type="paragraph" w:customStyle="1" w:styleId="74">
    <w:name w:val="tieu de anh"/>
    <w:basedOn w:val="1"/>
    <w:uiPriority w:val="0"/>
    <w:pPr>
      <w:jc w:val="center"/>
    </w:pPr>
    <w:rPr>
      <w:b/>
      <w:sz w:val="26"/>
    </w:rPr>
  </w:style>
  <w:style w:type="paragraph" w:customStyle="1" w:styleId="75">
    <w:name w:val="muc1.1.1.1.1"/>
    <w:basedOn w:val="1"/>
    <w:uiPriority w:val="0"/>
    <w:pPr>
      <w:tabs>
        <w:tab w:val="left" w:pos="720"/>
      </w:tabs>
      <w:spacing w:before="120" w:after="120"/>
      <w:ind w:left="720" w:hanging="360"/>
      <w:jc w:val="both"/>
    </w:pPr>
    <w:rPr>
      <w:b/>
      <w:bCs/>
      <w:sz w:val="26"/>
    </w:rPr>
  </w:style>
  <w:style w:type="paragraph" w:customStyle="1" w:styleId="76">
    <w:name w:val="fig"/>
    <w:basedOn w:val="1"/>
    <w:uiPriority w:val="0"/>
    <w:pPr>
      <w:spacing w:before="120" w:after="120"/>
      <w:jc w:val="center"/>
    </w:pPr>
    <w:rPr>
      <w:rFonts w:ascii="Cousine" w:hAnsi="Cousine" w:cs="Cousine"/>
      <w:bCs/>
      <w:sz w:val="20"/>
    </w:rPr>
  </w:style>
  <w:style w:type="paragraph" w:customStyle="1" w:styleId="77">
    <w:name w:val="chuong"/>
    <w:basedOn w:val="1"/>
    <w:uiPriority w:val="0"/>
    <w:pPr>
      <w:tabs>
        <w:tab w:val="left" w:pos="2160"/>
      </w:tabs>
      <w:spacing w:before="120" w:after="120"/>
      <w:ind w:left="113" w:hanging="113"/>
      <w:jc w:val="both"/>
    </w:pPr>
    <w:rPr>
      <w:b/>
      <w:bCs/>
      <w:sz w:val="44"/>
      <w:lang w:val="fr-FR"/>
    </w:rPr>
  </w:style>
  <w:style w:type="paragraph" w:customStyle="1" w:styleId="78">
    <w:name w:val="muc1.1"/>
    <w:basedOn w:val="1"/>
    <w:uiPriority w:val="0"/>
    <w:pPr>
      <w:tabs>
        <w:tab w:val="left" w:pos="720"/>
      </w:tabs>
      <w:spacing w:before="120" w:after="120"/>
      <w:ind w:left="720" w:hanging="720"/>
    </w:pPr>
    <w:rPr>
      <w:b/>
      <w:bCs/>
      <w:sz w:val="36"/>
      <w:lang w:val="fr-FR"/>
    </w:rPr>
  </w:style>
  <w:style w:type="paragraph" w:customStyle="1" w:styleId="79">
    <w:name w:val="muc1.1.1"/>
    <w:basedOn w:val="1"/>
    <w:uiPriority w:val="0"/>
    <w:pPr>
      <w:tabs>
        <w:tab w:val="left" w:pos="720"/>
      </w:tabs>
      <w:spacing w:before="120" w:after="120"/>
    </w:pPr>
    <w:rPr>
      <w:b/>
      <w:bCs/>
      <w:sz w:val="32"/>
      <w:lang w:val="fr-FR"/>
    </w:rPr>
  </w:style>
  <w:style w:type="paragraph" w:customStyle="1" w:styleId="80">
    <w:name w:val="muc1.1.1.1"/>
    <w:basedOn w:val="1"/>
    <w:uiPriority w:val="0"/>
    <w:pPr>
      <w:tabs>
        <w:tab w:val="left" w:pos="1080"/>
      </w:tabs>
      <w:spacing w:before="120" w:after="120"/>
      <w:ind w:left="1080" w:hanging="1080"/>
      <w:jc w:val="both"/>
    </w:pPr>
    <w:rPr>
      <w:b/>
      <w:bCs/>
      <w:sz w:val="28"/>
      <w:lang w:val="fr-FR"/>
    </w:rPr>
  </w:style>
  <w:style w:type="paragraph" w:customStyle="1" w:styleId="81">
    <w:name w:val="muc1.1.1.1.1.1"/>
    <w:basedOn w:val="80"/>
    <w:uiPriority w:val="0"/>
    <w:pPr>
      <w:tabs>
        <w:tab w:val="left" w:pos="1440"/>
        <w:tab w:val="clear" w:pos="1080"/>
      </w:tabs>
      <w:ind w:left="1440" w:hanging="1440"/>
    </w:pPr>
    <w:rPr>
      <w:sz w:val="24"/>
    </w:rPr>
  </w:style>
  <w:style w:type="paragraph" w:customStyle="1" w:styleId="82">
    <w:name w:val="List Paragraph"/>
    <w:basedOn w:val="1"/>
    <w:qFormat/>
    <w:uiPriority w:val="34"/>
    <w:pPr>
      <w:ind w:left="720"/>
    </w:pPr>
  </w:style>
  <w:style w:type="paragraph" w:customStyle="1" w:styleId="83">
    <w:name w:val="TieuDeCap1"/>
    <w:basedOn w:val="1"/>
    <w:link w:val="84"/>
    <w:uiPriority w:val="0"/>
    <w:pPr>
      <w:tabs>
        <w:tab w:val="left" w:pos="900"/>
      </w:tabs>
      <w:spacing w:before="120" w:after="120"/>
      <w:ind w:left="900" w:hanging="900"/>
      <w:jc w:val="both"/>
    </w:pPr>
    <w:rPr>
      <w:b/>
      <w:sz w:val="28"/>
      <w:szCs w:val="26"/>
      <w:lang w:val="zh-CN" w:eastAsia="zh-CN"/>
    </w:rPr>
  </w:style>
  <w:style w:type="character" w:customStyle="1" w:styleId="84">
    <w:name w:val="TieuDeCap1 Char"/>
    <w:link w:val="83"/>
    <w:uiPriority w:val="0"/>
    <w:rPr>
      <w:b/>
      <w:sz w:val="28"/>
      <w:szCs w:val="26"/>
      <w:lang w:val="zh-CN" w:eastAsia="zh-CN"/>
    </w:rPr>
  </w:style>
  <w:style w:type="paragraph" w:customStyle="1" w:styleId="85">
    <w:name w:val="TieuDeCap2"/>
    <w:basedOn w:val="1"/>
    <w:link w:val="86"/>
    <w:uiPriority w:val="0"/>
    <w:pPr>
      <w:numPr>
        <w:ilvl w:val="2"/>
        <w:numId w:val="3"/>
      </w:numPr>
      <w:tabs>
        <w:tab w:val="left" w:pos="720"/>
      </w:tabs>
      <w:spacing w:before="240" w:after="120"/>
      <w:jc w:val="both"/>
    </w:pPr>
    <w:rPr>
      <w:b/>
      <w:sz w:val="28"/>
      <w:szCs w:val="26"/>
      <w:lang w:val="zh-CN" w:eastAsia="zh-CN"/>
    </w:rPr>
  </w:style>
  <w:style w:type="character" w:customStyle="1" w:styleId="86">
    <w:name w:val="TieuDeCap2 Char"/>
    <w:link w:val="85"/>
    <w:uiPriority w:val="0"/>
    <w:rPr>
      <w:b/>
      <w:sz w:val="28"/>
      <w:szCs w:val="26"/>
      <w:lang w:val="zh-CN" w:eastAsia="zh-CN"/>
    </w:rPr>
  </w:style>
  <w:style w:type="paragraph" w:customStyle="1" w:styleId="87">
    <w:name w:val="Tieudecap3"/>
    <w:next w:val="55"/>
    <w:link w:val="88"/>
    <w:qFormat/>
    <w:uiPriority w:val="0"/>
    <w:pPr>
      <w:ind w:left="720" w:hanging="360"/>
    </w:pPr>
    <w:rPr>
      <w:rFonts w:ascii="Tinos" w:hAnsi="Tinos" w:eastAsia="Tinos" w:cs="Tinos"/>
      <w:b/>
      <w:sz w:val="28"/>
      <w:szCs w:val="26"/>
      <w:lang w:val="en-US" w:eastAsia="en-US" w:bidi="ar-SA"/>
    </w:rPr>
  </w:style>
  <w:style w:type="character" w:customStyle="1" w:styleId="88">
    <w:name w:val="Tieudecap3 Char"/>
    <w:link w:val="87"/>
    <w:uiPriority w:val="0"/>
    <w:rPr>
      <w:b/>
      <w:sz w:val="28"/>
      <w:szCs w:val="26"/>
      <w:lang w:bidi="ar-SA"/>
    </w:rPr>
  </w:style>
  <w:style w:type="paragraph" w:customStyle="1" w:styleId="89">
    <w:name w:val="Style Caption + 12 pt"/>
    <w:basedOn w:val="18"/>
    <w:uiPriority w:val="0"/>
  </w:style>
  <w:style w:type="character" w:customStyle="1" w:styleId="90">
    <w:name w:val="Balloon Text Char"/>
    <w:link w:val="11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1">
    <w:name w:val="hps"/>
    <w:qFormat/>
    <w:uiPriority w:val="0"/>
  </w:style>
  <w:style w:type="character" w:customStyle="1" w:styleId="92">
    <w:name w:val="atn"/>
    <w:uiPriority w:val="0"/>
  </w:style>
  <w:style w:type="paragraph" w:customStyle="1" w:styleId="93">
    <w:name w:val="Lenh"/>
    <w:basedOn w:val="1"/>
    <w:qFormat/>
    <w:uiPriority w:val="0"/>
    <w:pPr>
      <w:spacing w:before="240" w:after="120"/>
      <w:jc w:val="both"/>
    </w:pPr>
    <w:rPr>
      <w:rFonts w:ascii="Courier New Bold" w:hAnsi="Courier New Bold"/>
      <w:b/>
      <w:iCs/>
      <w:sz w:val="26"/>
      <w:szCs w:val="26"/>
    </w:rPr>
  </w:style>
  <w:style w:type="paragraph" w:customStyle="1" w:styleId="94">
    <w:name w:val="Buoc"/>
    <w:basedOn w:val="1"/>
    <w:link w:val="95"/>
    <w:qFormat/>
    <w:uiPriority w:val="0"/>
    <w:pPr>
      <w:numPr>
        <w:ilvl w:val="0"/>
        <w:numId w:val="4"/>
      </w:numPr>
      <w:spacing w:line="336" w:lineRule="atLeast"/>
    </w:pPr>
    <w:rPr>
      <w:lang w:eastAsia="zh-CN"/>
    </w:rPr>
  </w:style>
  <w:style w:type="character" w:customStyle="1" w:styleId="95">
    <w:name w:val="Buoc Char"/>
    <w:link w:val="94"/>
    <w:qFormat/>
    <w:uiPriority w:val="0"/>
    <w:rPr>
      <w:sz w:val="24"/>
      <w:szCs w:val="24"/>
      <w:lang w:eastAsia="zh-CN"/>
    </w:rPr>
  </w:style>
  <w:style w:type="paragraph" w:customStyle="1" w:styleId="96">
    <w:name w:val="CacBuoc"/>
    <w:basedOn w:val="94"/>
    <w:link w:val="97"/>
    <w:qFormat/>
    <w:uiPriority w:val="0"/>
    <w:pPr>
      <w:spacing w:before="120" w:after="120"/>
      <w:jc w:val="both"/>
    </w:pPr>
    <w:rPr>
      <w:b/>
      <w:sz w:val="26"/>
      <w:szCs w:val="26"/>
    </w:rPr>
  </w:style>
  <w:style w:type="character" w:customStyle="1" w:styleId="97">
    <w:name w:val="CacBuoc Char"/>
    <w:link w:val="96"/>
    <w:qFormat/>
    <w:uiPriority w:val="0"/>
    <w:rPr>
      <w:b/>
      <w:sz w:val="26"/>
      <w:szCs w:val="26"/>
      <w:lang w:eastAsia="zh-CN"/>
    </w:rPr>
  </w:style>
  <w:style w:type="paragraph" w:customStyle="1" w:styleId="98">
    <w:name w:val="Demuccap1"/>
    <w:basedOn w:val="85"/>
    <w:qFormat/>
    <w:uiPriority w:val="0"/>
    <w:pPr>
      <w:numPr>
        <w:ilvl w:val="1"/>
      </w:numPr>
      <w:spacing w:before="120"/>
      <w:ind w:left="0" w:firstLine="0"/>
    </w:pPr>
    <w:rPr>
      <w:lang w:val="en-US"/>
    </w:rPr>
  </w:style>
  <w:style w:type="paragraph" w:customStyle="1" w:styleId="99">
    <w:name w:val="Demucconcap1"/>
    <w:basedOn w:val="85"/>
    <w:link w:val="100"/>
    <w:qFormat/>
    <w:uiPriority w:val="0"/>
    <w:pPr>
      <w:spacing w:before="120"/>
      <w:jc w:val="left"/>
    </w:pPr>
    <w:rPr>
      <w:sz w:val="26"/>
      <w:lang w:val="en-US"/>
    </w:rPr>
  </w:style>
  <w:style w:type="character" w:customStyle="1" w:styleId="100">
    <w:name w:val="Demucconcap1 Char"/>
    <w:link w:val="99"/>
    <w:qFormat/>
    <w:uiPriority w:val="0"/>
    <w:rPr>
      <w:b/>
      <w:sz w:val="26"/>
      <w:szCs w:val="26"/>
      <w:lang w:eastAsia="zh-CN"/>
    </w:rPr>
  </w:style>
  <w:style w:type="paragraph" w:customStyle="1" w:styleId="101">
    <w:name w:val="Dinhdangdoan"/>
    <w:basedOn w:val="85"/>
    <w:link w:val="102"/>
    <w:qFormat/>
    <w:uiPriority w:val="0"/>
    <w:pPr>
      <w:numPr>
        <w:ilvl w:val="0"/>
        <w:numId w:val="0"/>
      </w:numPr>
      <w:tabs>
        <w:tab w:val="clear" w:pos="567"/>
        <w:tab w:val="clear" w:pos="1134"/>
        <w:tab w:val="clear" w:pos="2160"/>
      </w:tabs>
      <w:spacing w:before="120"/>
    </w:pPr>
    <w:rPr>
      <w:b w:val="0"/>
      <w:sz w:val="26"/>
      <w:lang w:val="en-US"/>
    </w:rPr>
  </w:style>
  <w:style w:type="character" w:customStyle="1" w:styleId="102">
    <w:name w:val="Dinhdangdoan Char"/>
    <w:link w:val="101"/>
    <w:qFormat/>
    <w:uiPriority w:val="0"/>
    <w:rPr>
      <w:b/>
      <w:sz w:val="26"/>
      <w:szCs w:val="26"/>
      <w:lang w:val="zh-CN" w:eastAsia="zh-CN"/>
    </w:rPr>
  </w:style>
  <w:style w:type="paragraph" w:customStyle="1" w:styleId="103">
    <w:name w:val="Daudongcap1"/>
    <w:basedOn w:val="85"/>
    <w:qFormat/>
    <w:uiPriority w:val="0"/>
    <w:pPr>
      <w:numPr>
        <w:ilvl w:val="0"/>
        <w:numId w:val="5"/>
      </w:numPr>
      <w:spacing w:before="120"/>
    </w:pPr>
    <w:rPr>
      <w:b w:val="0"/>
      <w:sz w:val="26"/>
      <w:lang w:val="en-US"/>
    </w:rPr>
  </w:style>
  <w:style w:type="paragraph" w:customStyle="1" w:styleId="104">
    <w:name w:val="Daudongcap2"/>
    <w:basedOn w:val="85"/>
    <w:qFormat/>
    <w:uiPriority w:val="0"/>
    <w:pPr>
      <w:numPr>
        <w:ilvl w:val="0"/>
        <w:numId w:val="6"/>
      </w:numPr>
      <w:spacing w:before="120"/>
    </w:pPr>
    <w:rPr>
      <w:b w:val="0"/>
      <w:sz w:val="26"/>
      <w:lang w:val="en-US"/>
    </w:rPr>
  </w:style>
  <w:style w:type="paragraph" w:customStyle="1" w:styleId="105">
    <w:name w:val="Code"/>
    <w:basedOn w:val="101"/>
    <w:link w:val="106"/>
    <w:qFormat/>
    <w:uiPriority w:val="0"/>
    <w:pPr>
      <w:pBdr>
        <w:top w:val="single" w:color="BFBFBF" w:sz="4" w:space="4"/>
        <w:left w:val="single" w:color="BFBFBF" w:sz="4" w:space="4"/>
        <w:bottom w:val="single" w:color="BFBFBF" w:sz="4" w:space="4"/>
        <w:right w:val="single" w:color="BFBFBF" w:sz="4" w:space="4"/>
      </w:pBdr>
      <w:shd w:val="clear" w:color="auto" w:fill="D9D9D9"/>
      <w:ind w:left="144" w:right="144"/>
    </w:pPr>
    <w:rPr>
      <w:rFonts w:ascii="Cousine" w:hAnsi="Cousine" w:cs="Cousine"/>
      <w:sz w:val="20"/>
      <w:szCs w:val="22"/>
      <w:lang w:val="fr-FR"/>
    </w:rPr>
  </w:style>
  <w:style w:type="character" w:customStyle="1" w:styleId="106">
    <w:name w:val="Code Char"/>
    <w:link w:val="105"/>
    <w:qFormat/>
    <w:uiPriority w:val="0"/>
    <w:rPr>
      <w:rFonts w:ascii="Cousine" w:hAnsi="Cousine" w:cs="Cousine"/>
      <w:szCs w:val="22"/>
      <w:shd w:val="clear" w:color="auto" w:fill="D9D9D9"/>
      <w:lang w:val="fr-FR" w:eastAsia="zh-CN"/>
    </w:rPr>
  </w:style>
  <w:style w:type="paragraph" w:customStyle="1" w:styleId="107">
    <w:name w:val="DinhDangConCap2"/>
    <w:basedOn w:val="99"/>
    <w:link w:val="124"/>
    <w:qFormat/>
    <w:uiPriority w:val="0"/>
    <w:pPr>
      <w:numPr>
        <w:ilvl w:val="3"/>
      </w:numPr>
    </w:pPr>
    <w:rPr>
      <w:lang w:val="fr-FR"/>
    </w:rPr>
  </w:style>
  <w:style w:type="paragraph" w:customStyle="1" w:styleId="108">
    <w:name w:val="TOC Heading"/>
    <w:basedOn w:val="2"/>
    <w:next w:val="1"/>
    <w:unhideWhenUsed/>
    <w:qFormat/>
    <w:uiPriority w:val="39"/>
    <w:pPr>
      <w:keepLines/>
      <w:spacing w:before="480" w:line="276" w:lineRule="auto"/>
      <w:outlineLvl w:val="9"/>
    </w:pPr>
    <w:rPr>
      <w:rFonts w:ascii="Cambria" w:hAnsi="Cambria"/>
      <w:color w:val="365F91"/>
      <w:szCs w:val="28"/>
    </w:rPr>
  </w:style>
  <w:style w:type="character" w:customStyle="1" w:styleId="109">
    <w:name w:val="DinhDangConCap2 Char"/>
    <w:basedOn w:val="100"/>
    <w:uiPriority w:val="0"/>
    <w:rPr>
      <w:sz w:val="26"/>
      <w:szCs w:val="26"/>
      <w:lang w:eastAsia="zh-CN"/>
    </w:rPr>
  </w:style>
  <w:style w:type="paragraph" w:customStyle="1" w:styleId="110">
    <w:name w:val="Preformatted"/>
    <w:basedOn w:val="1"/>
    <w:qFormat/>
    <w:uiPriority w:val="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sine" w:hAnsi="Cousine"/>
      <w:snapToGrid w:val="0"/>
      <w:sz w:val="20"/>
      <w:szCs w:val="20"/>
    </w:rPr>
  </w:style>
  <w:style w:type="paragraph" w:customStyle="1" w:styleId="111">
    <w:name w:val="Hinh ảnh comment"/>
    <w:basedOn w:val="101"/>
    <w:link w:val="112"/>
    <w:qFormat/>
    <w:uiPriority w:val="0"/>
    <w:pPr>
      <w:jc w:val="center"/>
    </w:pPr>
    <w:rPr>
      <w:b/>
    </w:rPr>
  </w:style>
  <w:style w:type="character" w:customStyle="1" w:styleId="112">
    <w:name w:val="Hinh ảnh comment Char"/>
    <w:basedOn w:val="102"/>
    <w:link w:val="111"/>
    <w:uiPriority w:val="0"/>
    <w:rPr>
      <w:sz w:val="26"/>
      <w:szCs w:val="26"/>
      <w:lang w:val="zh-CN" w:eastAsia="zh-CN"/>
    </w:rPr>
  </w:style>
  <w:style w:type="paragraph" w:customStyle="1" w:styleId="113">
    <w:name w:val="a - Vi Du"/>
    <w:basedOn w:val="101"/>
    <w:link w:val="115"/>
    <w:qFormat/>
    <w:uiPriority w:val="0"/>
    <w:pPr>
      <w:numPr>
        <w:numId w:val="7"/>
      </w:numPr>
      <w:ind w:left="0" w:firstLine="0"/>
    </w:pPr>
  </w:style>
  <w:style w:type="paragraph" w:customStyle="1" w:styleId="114">
    <w:name w:val="Ten Chuong"/>
    <w:basedOn w:val="3"/>
    <w:link w:val="118"/>
    <w:qFormat/>
    <w:uiPriority w:val="0"/>
    <w:pPr>
      <w:tabs>
        <w:tab w:val="right" w:leader="dot" w:pos="9214"/>
      </w:tabs>
      <w:spacing w:before="40" w:after="40"/>
      <w:jc w:val="right"/>
    </w:pPr>
    <w:rPr>
      <w:rFonts w:ascii="Tinos" w:hAnsi="Tinos"/>
      <w:sz w:val="52"/>
    </w:rPr>
  </w:style>
  <w:style w:type="character" w:customStyle="1" w:styleId="115">
    <w:name w:val="a - Vi Du Char"/>
    <w:link w:val="113"/>
    <w:qFormat/>
    <w:uiPriority w:val="0"/>
    <w:rPr>
      <w:sz w:val="26"/>
      <w:szCs w:val="26"/>
      <w:lang w:eastAsia="zh-CN"/>
    </w:rPr>
  </w:style>
  <w:style w:type="paragraph" w:customStyle="1" w:styleId="116">
    <w:name w:val="a - Cau 1"/>
    <w:basedOn w:val="101"/>
    <w:link w:val="120"/>
    <w:qFormat/>
    <w:uiPriority w:val="0"/>
    <w:pPr>
      <w:numPr>
        <w:numId w:val="8"/>
      </w:numPr>
    </w:pPr>
  </w:style>
  <w:style w:type="character" w:customStyle="1" w:styleId="117">
    <w:name w:val="Heading 2 Char"/>
    <w:link w:val="3"/>
    <w:qFormat/>
    <w:uiPriority w:val="0"/>
    <w:rPr>
      <w:b/>
      <w:sz w:val="26"/>
      <w:szCs w:val="26"/>
    </w:rPr>
  </w:style>
  <w:style w:type="character" w:customStyle="1" w:styleId="118">
    <w:name w:val="Ten Chuong Char"/>
    <w:basedOn w:val="117"/>
    <w:link w:val="114"/>
    <w:qFormat/>
    <w:uiPriority w:val="0"/>
    <w:rPr>
      <w:rFonts w:ascii="Tinos" w:hAnsi="Tinos"/>
      <w:sz w:val="26"/>
      <w:szCs w:val="26"/>
    </w:rPr>
  </w:style>
  <w:style w:type="paragraph" w:customStyle="1" w:styleId="119">
    <w:name w:val="a - Hinh 1"/>
    <w:basedOn w:val="101"/>
    <w:link w:val="122"/>
    <w:qFormat/>
    <w:uiPriority w:val="0"/>
    <w:pPr>
      <w:numPr>
        <w:numId w:val="9"/>
      </w:numPr>
      <w:jc w:val="center"/>
    </w:pPr>
  </w:style>
  <w:style w:type="character" w:customStyle="1" w:styleId="120">
    <w:name w:val="a - Cau 1 Char"/>
    <w:link w:val="116"/>
    <w:qFormat/>
    <w:uiPriority w:val="0"/>
    <w:rPr>
      <w:sz w:val="26"/>
      <w:szCs w:val="26"/>
      <w:lang w:eastAsia="zh-CN"/>
    </w:rPr>
  </w:style>
  <w:style w:type="paragraph" w:customStyle="1" w:styleId="121">
    <w:name w:val="DinhDangConCap3"/>
    <w:basedOn w:val="107"/>
    <w:link w:val="125"/>
    <w:qFormat/>
    <w:uiPriority w:val="0"/>
    <w:pPr>
      <w:numPr>
        <w:ilvl w:val="4"/>
      </w:numPr>
    </w:pPr>
    <w:rPr>
      <w:sz w:val="24"/>
    </w:rPr>
  </w:style>
  <w:style w:type="character" w:customStyle="1" w:styleId="122">
    <w:name w:val="a - Hinh 1 Char"/>
    <w:link w:val="119"/>
    <w:qFormat/>
    <w:uiPriority w:val="0"/>
    <w:rPr>
      <w:sz w:val="26"/>
      <w:szCs w:val="26"/>
      <w:lang w:eastAsia="zh-CN"/>
    </w:rPr>
  </w:style>
  <w:style w:type="paragraph" w:customStyle="1" w:styleId="123">
    <w:name w:val="Hinh 1.1"/>
    <w:basedOn w:val="101"/>
    <w:link w:val="127"/>
    <w:qFormat/>
    <w:uiPriority w:val="0"/>
    <w:pPr>
      <w:numPr>
        <w:numId w:val="10"/>
      </w:numPr>
      <w:jc w:val="center"/>
    </w:pPr>
  </w:style>
  <w:style w:type="character" w:customStyle="1" w:styleId="124">
    <w:name w:val="DinhDangConCap2 Char1"/>
    <w:link w:val="107"/>
    <w:qFormat/>
    <w:uiPriority w:val="0"/>
    <w:rPr>
      <w:b/>
      <w:sz w:val="26"/>
      <w:szCs w:val="26"/>
      <w:lang w:val="fr-FR" w:eastAsia="zh-CN"/>
    </w:rPr>
  </w:style>
  <w:style w:type="character" w:customStyle="1" w:styleId="125">
    <w:name w:val="DinhDangConCap3 Char"/>
    <w:basedOn w:val="124"/>
    <w:link w:val="121"/>
    <w:qFormat/>
    <w:uiPriority w:val="0"/>
    <w:rPr>
      <w:sz w:val="24"/>
      <w:szCs w:val="26"/>
      <w:lang w:val="fr-FR" w:eastAsia="zh-CN"/>
    </w:rPr>
  </w:style>
  <w:style w:type="paragraph" w:customStyle="1" w:styleId="126">
    <w:name w:val="Hinh 2.x"/>
    <w:link w:val="129"/>
    <w:qFormat/>
    <w:uiPriority w:val="0"/>
    <w:pPr>
      <w:numPr>
        <w:ilvl w:val="0"/>
        <w:numId w:val="11"/>
      </w:numPr>
      <w:spacing w:after="120"/>
      <w:ind w:left="0" w:firstLine="144"/>
      <w:jc w:val="center"/>
    </w:pPr>
    <w:rPr>
      <w:rFonts w:ascii="Tinos" w:hAnsi="Tinos" w:eastAsia="Tinos" w:cs="Tinos"/>
      <w:sz w:val="26"/>
      <w:szCs w:val="26"/>
      <w:lang w:val="en-US" w:eastAsia="en-US" w:bidi="ar-SA"/>
    </w:rPr>
  </w:style>
  <w:style w:type="character" w:customStyle="1" w:styleId="127">
    <w:name w:val="Hinh 1.1 Char"/>
    <w:link w:val="123"/>
    <w:uiPriority w:val="0"/>
    <w:rPr>
      <w:sz w:val="26"/>
      <w:szCs w:val="26"/>
      <w:lang w:eastAsia="zh-CN"/>
    </w:rPr>
  </w:style>
  <w:style w:type="paragraph" w:customStyle="1" w:styleId="128">
    <w:name w:val="Ghi chu"/>
    <w:basedOn w:val="101"/>
    <w:link w:val="131"/>
    <w:qFormat/>
    <w:uiPriority w:val="0"/>
    <w:pPr>
      <w:numPr>
        <w:numId w:val="12"/>
      </w:numPr>
      <w:pBdr>
        <w:top w:val="single" w:color="7F7F7F" w:sz="4" w:space="5"/>
        <w:left w:val="single" w:color="7F7F7F" w:sz="4" w:space="5"/>
        <w:bottom w:val="single" w:color="7F7F7F" w:sz="4" w:space="5"/>
        <w:right w:val="single" w:color="7F7F7F" w:sz="4" w:space="5"/>
      </w:pBdr>
      <w:shd w:val="clear" w:color="auto" w:fill="F2F2F2"/>
      <w:ind w:right="360"/>
    </w:pPr>
    <w:rPr>
      <w:i/>
    </w:rPr>
  </w:style>
  <w:style w:type="character" w:customStyle="1" w:styleId="129">
    <w:name w:val="Hinh 2.x Char"/>
    <w:link w:val="126"/>
    <w:qFormat/>
    <w:uiPriority w:val="0"/>
    <w:rPr>
      <w:sz w:val="26"/>
      <w:szCs w:val="26"/>
    </w:rPr>
  </w:style>
  <w:style w:type="paragraph" w:customStyle="1" w:styleId="130">
    <w:name w:val="Vi du 2.x"/>
    <w:basedOn w:val="101"/>
    <w:link w:val="133"/>
    <w:qFormat/>
    <w:uiPriority w:val="0"/>
    <w:pPr>
      <w:numPr>
        <w:numId w:val="13"/>
      </w:numPr>
    </w:pPr>
  </w:style>
  <w:style w:type="character" w:customStyle="1" w:styleId="131">
    <w:name w:val="Ghi chu Char"/>
    <w:link w:val="128"/>
    <w:uiPriority w:val="0"/>
    <w:rPr>
      <w:i/>
      <w:sz w:val="26"/>
      <w:szCs w:val="26"/>
      <w:shd w:val="clear" w:color="auto" w:fill="F2F2F2"/>
      <w:lang w:eastAsia="zh-CN"/>
    </w:rPr>
  </w:style>
  <w:style w:type="paragraph" w:customStyle="1" w:styleId="132">
    <w:name w:val="Bài tập 2.x"/>
    <w:link w:val="135"/>
    <w:qFormat/>
    <w:uiPriority w:val="0"/>
    <w:pPr>
      <w:numPr>
        <w:ilvl w:val="0"/>
        <w:numId w:val="14"/>
      </w:numPr>
      <w:spacing w:before="120" w:after="120"/>
      <w:ind w:left="0" w:firstLine="0"/>
      <w:jc w:val="both"/>
    </w:pPr>
    <w:rPr>
      <w:rFonts w:ascii="Tinos" w:hAnsi="Tinos" w:eastAsia="Tinos" w:cs="Tinos"/>
      <w:sz w:val="26"/>
      <w:szCs w:val="26"/>
      <w:lang w:val="en-US" w:eastAsia="en-US" w:bidi="ar-SA"/>
    </w:rPr>
  </w:style>
  <w:style w:type="character" w:customStyle="1" w:styleId="133">
    <w:name w:val="Vi du 2.x Char"/>
    <w:link w:val="130"/>
    <w:qFormat/>
    <w:uiPriority w:val="0"/>
    <w:rPr>
      <w:sz w:val="26"/>
      <w:szCs w:val="26"/>
      <w:lang w:eastAsia="zh-CN"/>
    </w:rPr>
  </w:style>
  <w:style w:type="table" w:customStyle="1" w:styleId="134">
    <w:name w:val="Table Du Lieu"/>
    <w:basedOn w:val="45"/>
    <w:qFormat/>
    <w:uiPriority w:val="99"/>
    <w:rPr>
      <w:sz w:val="26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="120" w:beforeLines="0" w:beforeAutospacing="0" w:after="120" w:afterLines="0" w:afterAutospacing="0"/>
        <w:jc w:val="center"/>
      </w:pPr>
      <w:rPr>
        <w:b/>
      </w:rPr>
      <w:tblPr>
        <w:tblLayout w:type="fixed"/>
        <w:tblCellMar>
          <w:top w:w="72" w:type="dxa"/>
          <w:left w:w="72" w:type="dxa"/>
          <w:bottom w:w="58" w:type="dxa"/>
          <w:right w:w="72" w:type="dxa"/>
        </w:tblCellMar>
      </w:tblPr>
      <w:tcPr>
        <w:shd w:val="clear" w:color="auto" w:fill="92D050"/>
      </w:tcPr>
    </w:tblStylePr>
    <w:tblStylePr w:type="lastRow">
      <w:tblPr>
        <w:tblLayout w:type="fixed"/>
        <w:tblCellMar>
          <w:top w:w="72" w:type="dxa"/>
          <w:left w:w="72" w:type="dxa"/>
          <w:bottom w:w="72" w:type="dxa"/>
          <w:right w:w="72" w:type="dxa"/>
        </w:tblCellMar>
      </w:tblPr>
    </w:tblStylePr>
    <w:tblStylePr w:type="firstCol">
      <w:tcPr>
        <w:shd w:val="clear" w:color="auto" w:fill="BDFF8B"/>
      </w:tcPr>
    </w:tblStylePr>
    <w:tblStylePr w:type="band1Horz">
      <w:pPr>
        <w:wordWrap/>
        <w:jc w:val="both"/>
      </w:pPr>
      <w:tblPr>
        <w:tblLayout w:type="fixed"/>
        <w:tblCellMar>
          <w:top w:w="43" w:type="dxa"/>
          <w:left w:w="72" w:type="dxa"/>
          <w:bottom w:w="43" w:type="dxa"/>
          <w:right w:w="72" w:type="dxa"/>
        </w:tblCellMar>
      </w:tblPr>
      <w:tcPr>
        <w:shd w:val="clear" w:color="auto" w:fill="EDFFDD"/>
      </w:tcPr>
    </w:tblStylePr>
    <w:tblStylePr w:type="band2Horz">
      <w:pPr>
        <w:wordWrap/>
        <w:jc w:val="both"/>
      </w:pPr>
      <w:tblPr>
        <w:tblLayout w:type="fixed"/>
        <w:tblCellMar>
          <w:top w:w="43" w:type="dxa"/>
          <w:left w:w="72" w:type="dxa"/>
          <w:bottom w:w="43" w:type="dxa"/>
          <w:right w:w="72" w:type="dxa"/>
        </w:tblCellMar>
      </w:tblPr>
      <w:tcPr>
        <w:shd w:val="clear" w:color="auto" w:fill="D1FFAF"/>
      </w:tcPr>
    </w:tblStylePr>
  </w:style>
  <w:style w:type="character" w:customStyle="1" w:styleId="135">
    <w:name w:val="Bài tập 2.x Char"/>
    <w:link w:val="132"/>
    <w:qFormat/>
    <w:uiPriority w:val="0"/>
    <w:rPr>
      <w:sz w:val="26"/>
      <w:szCs w:val="26"/>
    </w:rPr>
  </w:style>
  <w:style w:type="paragraph" w:customStyle="1" w:styleId="136">
    <w:name w:val="Bảng 2.x"/>
    <w:link w:val="137"/>
    <w:qFormat/>
    <w:uiPriority w:val="0"/>
    <w:pPr>
      <w:numPr>
        <w:ilvl w:val="0"/>
        <w:numId w:val="15"/>
      </w:numPr>
      <w:spacing w:before="120" w:after="120"/>
      <w:ind w:left="0" w:firstLine="144"/>
      <w:jc w:val="center"/>
    </w:pPr>
    <w:rPr>
      <w:rFonts w:ascii="Tinos" w:hAnsi="Tinos" w:eastAsia="Tinos" w:cs="Tinos"/>
      <w:sz w:val="26"/>
      <w:szCs w:val="26"/>
      <w:lang w:val="en-US" w:eastAsia="en-US" w:bidi="ar-SA"/>
    </w:rPr>
  </w:style>
  <w:style w:type="character" w:customStyle="1" w:styleId="137">
    <w:name w:val="Bảng 2.x Char"/>
    <w:link w:val="136"/>
    <w:qFormat/>
    <w:uiPriority w:val="0"/>
    <w:rPr>
      <w:sz w:val="26"/>
      <w:szCs w:val="26"/>
    </w:rPr>
  </w:style>
  <w:style w:type="character" w:customStyle="1" w:styleId="138">
    <w:name w:val="apple-converted-space"/>
    <w:qFormat/>
    <w:uiPriority w:val="0"/>
  </w:style>
  <w:style w:type="paragraph" w:customStyle="1" w:styleId="139">
    <w:name w:val="Code mau"/>
    <w:basedOn w:val="101"/>
    <w:link w:val="141"/>
    <w:qFormat/>
    <w:uiPriority w:val="0"/>
    <w:pPr>
      <w:pBdr>
        <w:top w:val="single" w:color="D9D9D9" w:sz="4" w:space="4"/>
        <w:left w:val="single" w:color="D9D9D9" w:sz="4" w:space="4"/>
        <w:bottom w:val="single" w:color="D9D9D9" w:sz="4" w:space="4"/>
        <w:right w:val="single" w:color="D9D9D9" w:sz="4" w:space="4"/>
      </w:pBdr>
      <w:shd w:val="clear" w:color="auto" w:fill="EEECE1"/>
      <w:ind w:left="144" w:right="144"/>
    </w:pPr>
    <w:rPr>
      <w:rFonts w:ascii="Cousine" w:hAnsi="Cousine"/>
      <w:sz w:val="20"/>
    </w:rPr>
  </w:style>
  <w:style w:type="paragraph" w:customStyle="1" w:styleId="140">
    <w:name w:val="Bảng 3.x"/>
    <w:basedOn w:val="136"/>
    <w:link w:val="143"/>
    <w:qFormat/>
    <w:uiPriority w:val="0"/>
    <w:pPr>
      <w:numPr>
        <w:numId w:val="16"/>
      </w:numPr>
      <w:ind w:left="0" w:firstLine="144"/>
    </w:pPr>
  </w:style>
  <w:style w:type="character" w:customStyle="1" w:styleId="141">
    <w:name w:val="Code mau Char"/>
    <w:link w:val="139"/>
    <w:qFormat/>
    <w:uiPriority w:val="0"/>
    <w:rPr>
      <w:rFonts w:ascii="Cousine" w:hAnsi="Cousine"/>
      <w:szCs w:val="26"/>
      <w:shd w:val="clear" w:color="auto" w:fill="EEECE1"/>
      <w:lang w:eastAsia="zh-CN"/>
    </w:rPr>
  </w:style>
  <w:style w:type="paragraph" w:customStyle="1" w:styleId="142">
    <w:name w:val="Hình 3.x"/>
    <w:basedOn w:val="126"/>
    <w:link w:val="145"/>
    <w:qFormat/>
    <w:uiPriority w:val="0"/>
    <w:pPr>
      <w:numPr>
        <w:numId w:val="17"/>
      </w:numPr>
      <w:ind w:left="0" w:firstLine="144"/>
    </w:pPr>
  </w:style>
  <w:style w:type="character" w:customStyle="1" w:styleId="143">
    <w:name w:val="Bảng 3.x Char"/>
    <w:basedOn w:val="137"/>
    <w:link w:val="140"/>
    <w:qFormat/>
    <w:uiPriority w:val="0"/>
    <w:rPr>
      <w:sz w:val="26"/>
      <w:szCs w:val="26"/>
    </w:rPr>
  </w:style>
  <w:style w:type="paragraph" w:customStyle="1" w:styleId="144">
    <w:name w:val="Ví dụ 3.x"/>
    <w:basedOn w:val="130"/>
    <w:link w:val="147"/>
    <w:qFormat/>
    <w:uiPriority w:val="0"/>
    <w:pPr>
      <w:numPr>
        <w:numId w:val="18"/>
      </w:numPr>
      <w:ind w:left="0" w:firstLine="144"/>
    </w:pPr>
  </w:style>
  <w:style w:type="character" w:customStyle="1" w:styleId="145">
    <w:name w:val="Hình 3.x Char"/>
    <w:basedOn w:val="129"/>
    <w:link w:val="142"/>
    <w:qFormat/>
    <w:uiPriority w:val="0"/>
    <w:rPr>
      <w:sz w:val="26"/>
      <w:szCs w:val="26"/>
    </w:rPr>
  </w:style>
  <w:style w:type="character" w:customStyle="1" w:styleId="146">
    <w:name w:val="simpara"/>
    <w:qFormat/>
    <w:uiPriority w:val="0"/>
  </w:style>
  <w:style w:type="character" w:customStyle="1" w:styleId="147">
    <w:name w:val="Ví dụ 3.x Char"/>
    <w:basedOn w:val="133"/>
    <w:link w:val="144"/>
    <w:qFormat/>
    <w:uiPriority w:val="0"/>
    <w:rPr>
      <w:sz w:val="26"/>
      <w:szCs w:val="26"/>
      <w:lang w:eastAsia="zh-CN"/>
    </w:rPr>
  </w:style>
  <w:style w:type="paragraph" w:customStyle="1" w:styleId="148">
    <w:name w:val="No Spacing"/>
    <w:qFormat/>
    <w:uiPriority w:val="1"/>
    <w:rPr>
      <w:rFonts w:ascii="Tinos" w:hAnsi="Tinos" w:eastAsia="Tinos" w:cs="Tinos"/>
      <w:sz w:val="24"/>
      <w:szCs w:val="24"/>
      <w:lang w:val="en-US" w:eastAsia="en-US" w:bidi="ar-SA"/>
    </w:rPr>
  </w:style>
  <w:style w:type="character" w:customStyle="1" w:styleId="149">
    <w:name w:val="Comment Text Char"/>
    <w:basedOn w:val="37"/>
    <w:link w:val="19"/>
    <w:semiHidden/>
    <w:qFormat/>
    <w:uiPriority w:val="99"/>
  </w:style>
  <w:style w:type="character" w:customStyle="1" w:styleId="150">
    <w:name w:val="Comment Subject Char"/>
    <w:link w:val="20"/>
    <w:semiHidden/>
    <w:qFormat/>
    <w:uiPriority w:val="99"/>
    <w:rPr>
      <w:b/>
      <w:bCs/>
    </w:rPr>
  </w:style>
  <w:style w:type="character" w:customStyle="1" w:styleId="151">
    <w:name w:val="function"/>
    <w:uiPriority w:val="0"/>
  </w:style>
  <w:style w:type="character" w:customStyle="1" w:styleId="152">
    <w:name w:val="HTML Preformatted Char"/>
    <w:link w:val="24"/>
    <w:qFormat/>
    <w:uiPriority w:val="99"/>
    <w:rPr>
      <w:rFonts w:ascii="Cousine" w:hAnsi="Cousine" w:cs="Cousine"/>
    </w:rPr>
  </w:style>
  <w:style w:type="paragraph" w:customStyle="1" w:styleId="153">
    <w:name w:val="Bài Tập 3.x"/>
    <w:basedOn w:val="132"/>
    <w:qFormat/>
    <w:uiPriority w:val="0"/>
    <w:pPr>
      <w:numPr>
        <w:ilvl w:val="0"/>
        <w:numId w:val="19"/>
      </w:numPr>
    </w:pPr>
  </w:style>
  <w:style w:type="paragraph" w:customStyle="1" w:styleId="154">
    <w:name w:val="Bài tập 4x"/>
    <w:basedOn w:val="153"/>
    <w:qFormat/>
    <w:uiPriority w:val="0"/>
    <w:pPr>
      <w:numPr>
        <w:numId w:val="20"/>
      </w:numPr>
      <w:ind w:left="0" w:firstLine="0"/>
    </w:pPr>
  </w:style>
  <w:style w:type="paragraph" w:customStyle="1" w:styleId="155">
    <w:name w:val="Bảng 4x"/>
    <w:basedOn w:val="140"/>
    <w:qFormat/>
    <w:uiPriority w:val="0"/>
    <w:pPr>
      <w:numPr>
        <w:numId w:val="21"/>
      </w:numPr>
    </w:pPr>
  </w:style>
  <w:style w:type="paragraph" w:customStyle="1" w:styleId="156">
    <w:name w:val="Hình 4x"/>
    <w:basedOn w:val="142"/>
    <w:qFormat/>
    <w:uiPriority w:val="0"/>
    <w:pPr>
      <w:numPr>
        <w:numId w:val="22"/>
      </w:numPr>
    </w:pPr>
  </w:style>
  <w:style w:type="paragraph" w:customStyle="1" w:styleId="157">
    <w:name w:val="Ví dụ 4x"/>
    <w:basedOn w:val="144"/>
    <w:qFormat/>
    <w:uiPriority w:val="0"/>
    <w:pPr>
      <w:numPr>
        <w:numId w:val="23"/>
      </w:numPr>
    </w:pPr>
  </w:style>
  <w:style w:type="paragraph" w:customStyle="1" w:styleId="158">
    <w:name w:val="Tai lieu tham khao"/>
    <w:basedOn w:val="103"/>
    <w:qFormat/>
    <w:uiPriority w:val="0"/>
    <w:pPr>
      <w:numPr>
        <w:numId w:val="24"/>
      </w:numPr>
      <w:tabs>
        <w:tab w:val="left" w:pos="576"/>
        <w:tab w:val="left" w:pos="990"/>
      </w:tabs>
    </w:pPr>
  </w:style>
  <w:style w:type="character" w:customStyle="1" w:styleId="159">
    <w:name w:val="Body Text Char"/>
    <w:basedOn w:val="37"/>
    <w:link w:val="12"/>
    <w:qFormat/>
    <w:uiPriority w:val="0"/>
    <w:rPr>
      <w:rFonts w:ascii=".VnTime" w:hAnsi=".VnTime"/>
      <w:b/>
      <w:bCs/>
      <w:sz w:val="26"/>
      <w:szCs w:val="24"/>
    </w:rPr>
  </w:style>
  <w:style w:type="character" w:customStyle="1" w:styleId="160">
    <w:name w:val="Body Text Indent Char"/>
    <w:basedOn w:val="37"/>
    <w:link w:val="15"/>
    <w:qFormat/>
    <w:uiPriority w:val="0"/>
    <w:rPr>
      <w:rFonts w:ascii=".VnTime" w:hAnsi=".VnTime"/>
      <w:sz w:val="28"/>
      <w:szCs w:val="24"/>
    </w:rPr>
  </w:style>
  <w:style w:type="character" w:customStyle="1" w:styleId="161">
    <w:name w:val="highlt"/>
    <w:basedOn w:val="37"/>
    <w:qFormat/>
    <w:uiPriority w:val="0"/>
  </w:style>
  <w:style w:type="character" w:customStyle="1" w:styleId="162">
    <w:name w:val="highele"/>
    <w:basedOn w:val="37"/>
    <w:qFormat/>
    <w:uiPriority w:val="0"/>
  </w:style>
  <w:style w:type="character" w:customStyle="1" w:styleId="163">
    <w:name w:val="highatt"/>
    <w:basedOn w:val="37"/>
    <w:qFormat/>
    <w:uiPriority w:val="0"/>
  </w:style>
  <w:style w:type="character" w:customStyle="1" w:styleId="164">
    <w:name w:val="highval"/>
    <w:basedOn w:val="37"/>
    <w:qFormat/>
    <w:uiPriority w:val="0"/>
  </w:style>
  <w:style w:type="character" w:customStyle="1" w:styleId="165">
    <w:name w:val="highgt"/>
    <w:basedOn w:val="3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lyvan/E:\OneDrive_20150630\OneDrive\ta&#768;i li&#234;&#803;u\ASP.NET MVC\GiaoTrinh\DinhDa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D4D4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DinhDang.dotx</Template>
  <Pages>33</Pages>
  <Words>5770</Words>
  <Characters>32892</Characters>
  <Lines>274</Lines>
  <Paragraphs>77</Paragraphs>
  <TotalTime>0</TotalTime>
  <ScaleCrop>false</ScaleCrop>
  <LinksUpToDate>false</LinksUpToDate>
  <CharactersWithSpaces>38585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2015-07-25T09:34:00Z</dcterms:created>
  <dc:creator>Ngô Tường Dân</dc:creator>
  <cp:lastModifiedBy>lyvan</cp:lastModifiedBy>
  <cp:lastPrinted>2016-03-05T09:45:00Z</cp:lastPrinted>
  <dcterms:modified xsi:type="dcterms:W3CDTF">2017-12-19T11:22:02Z</dcterms:modified>
  <dc:title>Chương 3</dc:title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